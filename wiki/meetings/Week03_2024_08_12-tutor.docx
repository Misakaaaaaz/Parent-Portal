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B286" w14:textId="0F60A5C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1168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Tutor Meeting</w:t>
      </w:r>
    </w:p>
    <w:p w14:paraId="1112BC30" w14:textId="6FC76C38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1168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P42</w:t>
      </w:r>
    </w:p>
    <w:p w14:paraId="16CA3A6F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67306241" w14:textId="141596D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</w:t>
      </w:r>
    </w:p>
    <w:p w14:paraId="46363EB7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FC49A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 person</w:t>
      </w:r>
    </w:p>
    <w:p w14:paraId="2A10C9EC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611F3B99" w14:textId="0F65139C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1168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0800-1000</w:t>
      </w:r>
    </w:p>
    <w:p w14:paraId="2F88D747" w14:textId="2FB78AEC" w:rsidR="001168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06E513C5" w14:textId="4F8DC39A" w:rsidR="001168B0" w:rsidRDefault="001168B0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Victoria Salim (tutor)</w:t>
      </w:r>
    </w:p>
    <w:p w14:paraId="49652FD6" w14:textId="691933CC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Winson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Zhou</w:t>
      </w:r>
    </w:p>
    <w:p w14:paraId="49E8F7EA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097B9750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Haofeng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Wang</w:t>
      </w:r>
    </w:p>
    <w:p w14:paraId="6568A097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79E5BA7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7D2F3980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17BDCE47" w14:textId="77777777" w:rsidR="00FC49A1" w:rsidRPr="003E22B0" w:rsidRDefault="00FC49A1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9F271F" w14:textId="77777777" w:rsidR="00FC49A1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5FACCC57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Qifan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Zhu</w:t>
      </w:r>
    </w:p>
    <w:p w14:paraId="03281E05" w14:textId="77777777" w:rsidR="00696556" w:rsidRPr="00E2323D" w:rsidRDefault="00ED5429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35145552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2551"/>
        <w:gridCol w:w="1843"/>
      </w:tblGrid>
      <w:tr w:rsidR="00E2323D" w:rsidRPr="00E2323D" w14:paraId="6D0D14E9" w14:textId="77777777" w:rsidTr="0011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1A0AC6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4A1C328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36CC6F9E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5BE2C7CE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2551" w:type="dxa"/>
          </w:tcPr>
          <w:p w14:paraId="261807A6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1843" w:type="dxa"/>
          </w:tcPr>
          <w:p w14:paraId="02EA2EA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62EDD9A7" w14:textId="77777777" w:rsidTr="0011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E810B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46D6977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5E81E5CA" w14:textId="23FBFFF8" w:rsidR="00864A82" w:rsidRPr="001168B0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XP Summary, Project Scope Statement</w:t>
            </w:r>
          </w:p>
        </w:tc>
        <w:tc>
          <w:tcPr>
            <w:tcW w:w="3119" w:type="dxa"/>
          </w:tcPr>
          <w:p w14:paraId="385969B3" w14:textId="3ADB73F8" w:rsidR="00864A82" w:rsidRPr="001168B0" w:rsidRDefault="001168B0" w:rsidP="001168B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assignment given on week 2</w:t>
            </w:r>
          </w:p>
        </w:tc>
        <w:tc>
          <w:tcPr>
            <w:tcW w:w="2551" w:type="dxa"/>
          </w:tcPr>
          <w:p w14:paraId="5938C068" w14:textId="761E10CE" w:rsidR="00696556" w:rsidRPr="00864A82" w:rsidRDefault="001168B0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Kyle, Yvette</w:t>
            </w:r>
          </w:p>
        </w:tc>
        <w:tc>
          <w:tcPr>
            <w:tcW w:w="1843" w:type="dxa"/>
          </w:tcPr>
          <w:p w14:paraId="713A4173" w14:textId="78B8B89A" w:rsidR="00696556" w:rsidRPr="00864A82" w:rsidRDefault="00696556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178632D" w14:textId="77777777" w:rsidTr="001168B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C3C5B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4683F1F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4EE66254" w14:textId="7034A4C5" w:rsidR="00864A82" w:rsidRPr="001168B0" w:rsidRDefault="001168B0" w:rsidP="0011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Project Portal Selection</w:t>
            </w:r>
          </w:p>
        </w:tc>
        <w:tc>
          <w:tcPr>
            <w:tcW w:w="3119" w:type="dxa"/>
          </w:tcPr>
          <w:p w14:paraId="775702EF" w14:textId="393F1EAD" w:rsidR="00864A82" w:rsidRPr="001168B0" w:rsidRDefault="001168B0" w:rsidP="001168B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There are multiple portals to work on so our group </w:t>
            </w:r>
            <w:proofErr w:type="gramStart"/>
            <w:r>
              <w:rPr>
                <w:rFonts w:asciiTheme="majorHAnsi" w:hAnsiTheme="majorHAnsi" w:cstheme="majorHAnsi"/>
              </w:rPr>
              <w:t>has to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lastRenderedPageBreak/>
              <w:t>notify our client which portal we would like to work</w:t>
            </w:r>
          </w:p>
        </w:tc>
        <w:tc>
          <w:tcPr>
            <w:tcW w:w="2551" w:type="dxa"/>
          </w:tcPr>
          <w:p w14:paraId="60188388" w14:textId="1A84FFF0" w:rsidR="00696556" w:rsidRPr="00864A82" w:rsidRDefault="001168B0" w:rsidP="0086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Group Effort</w:t>
            </w:r>
          </w:p>
        </w:tc>
        <w:tc>
          <w:tcPr>
            <w:tcW w:w="1843" w:type="dxa"/>
          </w:tcPr>
          <w:p w14:paraId="277AEA39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DB44D4E" w14:textId="77777777" w:rsidTr="0011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818059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7" w:type="dxa"/>
          </w:tcPr>
          <w:p w14:paraId="6D25CFB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021C7F78" w14:textId="2096F430" w:rsidR="00864A82" w:rsidRPr="001168B0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group is working well. Solid communication and all of us are doing our tasks accordingly.</w:t>
            </w:r>
          </w:p>
        </w:tc>
        <w:tc>
          <w:tcPr>
            <w:tcW w:w="3119" w:type="dxa"/>
          </w:tcPr>
          <w:p w14:paraId="1A52D1B3" w14:textId="2FD14F63" w:rsidR="00696556" w:rsidRPr="001168B0" w:rsidRDefault="001168B0" w:rsidP="001168B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constantly communicating through social media and making sure that we are always planning on meetings and allocating tasks </w:t>
            </w:r>
          </w:p>
        </w:tc>
        <w:tc>
          <w:tcPr>
            <w:tcW w:w="2551" w:type="dxa"/>
          </w:tcPr>
          <w:p w14:paraId="76436EDB" w14:textId="4F873B4B" w:rsidR="00696556" w:rsidRPr="00E2323D" w:rsidRDefault="001168B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843" w:type="dxa"/>
          </w:tcPr>
          <w:p w14:paraId="1400CC8F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D290E1F" w14:textId="77777777" w:rsidTr="001168B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06B4D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77" w:type="dxa"/>
          </w:tcPr>
          <w:p w14:paraId="6154F146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12B901B8" w14:textId="262E23D0" w:rsidR="00696556" w:rsidRPr="001168B0" w:rsidRDefault="001168B0" w:rsidP="0011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3119" w:type="dxa"/>
          </w:tcPr>
          <w:p w14:paraId="5E83A9E9" w14:textId="36B4DB8B" w:rsidR="00696556" w:rsidRPr="00864A82" w:rsidRDefault="001168B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2551" w:type="dxa"/>
          </w:tcPr>
          <w:p w14:paraId="7C1A4714" w14:textId="73793CB5" w:rsidR="00696556" w:rsidRPr="00E2323D" w:rsidRDefault="001168B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843" w:type="dxa"/>
          </w:tcPr>
          <w:p w14:paraId="1725B8A3" w14:textId="2037E2FA" w:rsidR="00696556" w:rsidRPr="001168B0" w:rsidRDefault="001168B0" w:rsidP="0011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1168B0" w:rsidRPr="00E2323D" w14:paraId="72F63DEB" w14:textId="77777777" w:rsidTr="0011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0F8AFC" w14:textId="77777777" w:rsidR="001168B0" w:rsidRPr="00E2323D" w:rsidRDefault="001168B0" w:rsidP="001168B0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2E53C994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592729BC" w14:textId="67A91B17" w:rsidR="001168B0" w:rsidRPr="001168B0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68B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Create a contribution file and create a Jira project. Use meeting minutes template provided on canvas starting on week 3</w:t>
            </w:r>
          </w:p>
        </w:tc>
        <w:tc>
          <w:tcPr>
            <w:tcW w:w="3119" w:type="dxa"/>
          </w:tcPr>
          <w:p w14:paraId="4E78EC1C" w14:textId="6F119484" w:rsidR="001168B0" w:rsidRPr="001168B0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Clarified with the tutor on what was lacking with our project so far and it was lacking a contribution file to point out who contributed to the project so far </w:t>
            </w:r>
            <w:proofErr w:type="gramStart"/>
            <w:r>
              <w:rPr>
                <w:rFonts w:asciiTheme="majorHAnsi" w:hAnsiTheme="majorHAnsi" w:cstheme="majorHAnsi"/>
              </w:rPr>
              <w:t>and also</w:t>
            </w:r>
            <w:proofErr w:type="gramEnd"/>
            <w:r>
              <w:rPr>
                <w:rFonts w:asciiTheme="majorHAnsi" w:hAnsiTheme="majorHAnsi" w:cstheme="majorHAnsi"/>
              </w:rPr>
              <w:t xml:space="preserve"> to use</w:t>
            </w:r>
          </w:p>
        </w:tc>
        <w:tc>
          <w:tcPr>
            <w:tcW w:w="2551" w:type="dxa"/>
          </w:tcPr>
          <w:p w14:paraId="1006CDB5" w14:textId="48B50435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Dickson clarified with the tutor and was asking for feedback.</w:t>
            </w:r>
          </w:p>
        </w:tc>
        <w:tc>
          <w:tcPr>
            <w:tcW w:w="1843" w:type="dxa"/>
          </w:tcPr>
          <w:p w14:paraId="700E62EE" w14:textId="77777777" w:rsidR="001168B0" w:rsidRPr="00FC49A1" w:rsidRDefault="001168B0" w:rsidP="001168B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68B0" w:rsidRPr="00E2323D" w14:paraId="77D74984" w14:textId="77777777" w:rsidTr="001168B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B24B24" w14:textId="77777777" w:rsidR="001168B0" w:rsidRPr="00E2323D" w:rsidRDefault="001168B0" w:rsidP="001168B0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31F99E23" w14:textId="77777777" w:rsidR="001168B0" w:rsidRPr="00E2323D" w:rsidRDefault="001168B0" w:rsidP="0011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1B4FC97C" w14:textId="77777777" w:rsidR="001168B0" w:rsidRDefault="001168B0" w:rsidP="001168B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68B0">
              <w:rPr>
                <w:rFonts w:asciiTheme="majorHAnsi" w:hAnsiTheme="majorHAnsi" w:cstheme="majorHAnsi"/>
              </w:rPr>
              <w:t xml:space="preserve">Before client meeting, we should narrow down the portal selection to which portals we would like to work on. </w:t>
            </w:r>
          </w:p>
          <w:p w14:paraId="084CA63F" w14:textId="10475335" w:rsidR="001168B0" w:rsidRPr="001168B0" w:rsidRDefault="001168B0" w:rsidP="001168B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68B0">
              <w:rPr>
                <w:rFonts w:asciiTheme="majorHAnsi" w:hAnsiTheme="majorHAnsi" w:cstheme="majorHAnsi"/>
              </w:rPr>
              <w:t xml:space="preserve">Work on a contribution file. </w:t>
            </w:r>
          </w:p>
        </w:tc>
        <w:tc>
          <w:tcPr>
            <w:tcW w:w="3119" w:type="dxa"/>
          </w:tcPr>
          <w:p w14:paraId="6D3DCA8C" w14:textId="77777777" w:rsidR="001168B0" w:rsidRDefault="001168B0" w:rsidP="001168B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individually worked think of which portal we would like to do. </w:t>
            </w:r>
          </w:p>
          <w:p w14:paraId="7F926A44" w14:textId="58C4B0A6" w:rsidR="001168B0" w:rsidRPr="001168B0" w:rsidRDefault="001168B0" w:rsidP="001168B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Winson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is working on the contribution file</w:t>
            </w:r>
          </w:p>
        </w:tc>
        <w:tc>
          <w:tcPr>
            <w:tcW w:w="2551" w:type="dxa"/>
          </w:tcPr>
          <w:p w14:paraId="03F9345C" w14:textId="77777777" w:rsidR="001168B0" w:rsidRDefault="001168B0" w:rsidP="001168B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68B0">
              <w:rPr>
                <w:rFonts w:asciiTheme="majorHAnsi" w:hAnsiTheme="majorHAnsi" w:cstheme="majorHAnsi"/>
              </w:rPr>
              <w:t>Group Effort</w:t>
            </w:r>
          </w:p>
          <w:p w14:paraId="2F03B96D" w14:textId="2A1D2F55" w:rsidR="001168B0" w:rsidRPr="001168B0" w:rsidRDefault="001168B0" w:rsidP="001168B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Winson</w:t>
            </w:r>
            <w:proofErr w:type="spellEnd"/>
          </w:p>
        </w:tc>
        <w:tc>
          <w:tcPr>
            <w:tcW w:w="1843" w:type="dxa"/>
          </w:tcPr>
          <w:p w14:paraId="3CED54B4" w14:textId="77777777" w:rsidR="001168B0" w:rsidRPr="00FC49A1" w:rsidRDefault="001168B0" w:rsidP="001168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168B0" w:rsidRPr="00E2323D" w14:paraId="5337304C" w14:textId="77777777" w:rsidTr="0011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2C3BC6" w14:textId="77777777" w:rsidR="001168B0" w:rsidRPr="00E2323D" w:rsidRDefault="001168B0" w:rsidP="001168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50FDE748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379E9285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967B83B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7B1386F2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14:paraId="372CF81D" w14:textId="77777777" w:rsidR="001168B0" w:rsidRPr="00E2323D" w:rsidRDefault="001168B0" w:rsidP="0011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744C38E" w14:textId="77777777" w:rsidR="00E00EBC" w:rsidRPr="00E2323D" w:rsidRDefault="00E00EBC">
      <w:pPr>
        <w:rPr>
          <w:rFonts w:asciiTheme="majorHAnsi" w:hAnsiTheme="majorHAnsi" w:cstheme="majorHAnsi"/>
        </w:rPr>
      </w:pPr>
    </w:p>
    <w:sectPr w:rsidR="00E00EBC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61679" w14:textId="77777777" w:rsidR="00036251" w:rsidRDefault="00036251" w:rsidP="00696556">
      <w:r>
        <w:separator/>
      </w:r>
    </w:p>
  </w:endnote>
  <w:endnote w:type="continuationSeparator" w:id="0">
    <w:p w14:paraId="3715A4F0" w14:textId="77777777" w:rsidR="00036251" w:rsidRDefault="00036251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DC875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43E2E2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D64C1B4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D67D853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1C91370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212C726" w14:textId="1BA8D566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168B0">
                <w:rPr>
                  <w:caps/>
                  <w:color w:val="808080" w:themeColor="background1" w:themeShade="80"/>
                  <w:sz w:val="18"/>
                  <w:szCs w:val="18"/>
                </w:rPr>
                <w:t>Dickson Tay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556EF3F1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F9A0AD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68AC1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96C5F" w14:textId="77777777" w:rsidR="00036251" w:rsidRDefault="00036251" w:rsidP="00696556">
      <w:r>
        <w:separator/>
      </w:r>
    </w:p>
  </w:footnote>
  <w:footnote w:type="continuationSeparator" w:id="0">
    <w:p w14:paraId="55F5CA7D" w14:textId="77777777" w:rsidR="00036251" w:rsidRDefault="00036251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E8F8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60343430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6041FBD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74293F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4678AE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C30920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E41FBD9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34875F1" w14:textId="77777777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DFAF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17C8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917"/>
    <w:multiLevelType w:val="hybridMultilevel"/>
    <w:tmpl w:val="734C9B8A"/>
    <w:lvl w:ilvl="0" w:tplc="A734E25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E1B62"/>
    <w:multiLevelType w:val="hybridMultilevel"/>
    <w:tmpl w:val="01BE4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82EE9"/>
    <w:multiLevelType w:val="hybridMultilevel"/>
    <w:tmpl w:val="35101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20950"/>
    <w:multiLevelType w:val="hybridMultilevel"/>
    <w:tmpl w:val="18D4E64E"/>
    <w:lvl w:ilvl="0" w:tplc="10504EA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23A54"/>
    <w:multiLevelType w:val="hybridMultilevel"/>
    <w:tmpl w:val="18E08BE4"/>
    <w:lvl w:ilvl="0" w:tplc="06A4FCC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21"/>
  </w:num>
  <w:num w:numId="4" w16cid:durableId="356925442">
    <w:abstractNumId w:val="6"/>
  </w:num>
  <w:num w:numId="5" w16cid:durableId="927346966">
    <w:abstractNumId w:val="18"/>
  </w:num>
  <w:num w:numId="6" w16cid:durableId="189030389">
    <w:abstractNumId w:val="20"/>
  </w:num>
  <w:num w:numId="7" w16cid:durableId="672145603">
    <w:abstractNumId w:val="3"/>
  </w:num>
  <w:num w:numId="8" w16cid:durableId="1211377884">
    <w:abstractNumId w:val="19"/>
  </w:num>
  <w:num w:numId="9" w16cid:durableId="1875649264">
    <w:abstractNumId w:val="16"/>
  </w:num>
  <w:num w:numId="10" w16cid:durableId="951090565">
    <w:abstractNumId w:val="15"/>
  </w:num>
  <w:num w:numId="11" w16cid:durableId="1382055000">
    <w:abstractNumId w:val="12"/>
  </w:num>
  <w:num w:numId="12" w16cid:durableId="1753819358">
    <w:abstractNumId w:val="23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3"/>
  </w:num>
  <w:num w:numId="16" w16cid:durableId="671954031">
    <w:abstractNumId w:val="5"/>
  </w:num>
  <w:num w:numId="17" w16cid:durableId="1151092032">
    <w:abstractNumId w:val="22"/>
  </w:num>
  <w:num w:numId="18" w16cid:durableId="867719500">
    <w:abstractNumId w:val="9"/>
  </w:num>
  <w:num w:numId="19" w16cid:durableId="672219070">
    <w:abstractNumId w:val="24"/>
  </w:num>
  <w:num w:numId="20" w16cid:durableId="1215696968">
    <w:abstractNumId w:val="4"/>
  </w:num>
  <w:num w:numId="21" w16cid:durableId="2033337378">
    <w:abstractNumId w:val="0"/>
  </w:num>
  <w:num w:numId="22" w16cid:durableId="1229221284">
    <w:abstractNumId w:val="17"/>
  </w:num>
  <w:num w:numId="23" w16cid:durableId="8483774">
    <w:abstractNumId w:val="14"/>
  </w:num>
  <w:num w:numId="24" w16cid:durableId="247078153">
    <w:abstractNumId w:val="11"/>
  </w:num>
  <w:num w:numId="25" w16cid:durableId="672033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B0"/>
    <w:rsid w:val="00004EC6"/>
    <w:rsid w:val="00036251"/>
    <w:rsid w:val="0006138F"/>
    <w:rsid w:val="000851C3"/>
    <w:rsid w:val="00104AF3"/>
    <w:rsid w:val="0011036F"/>
    <w:rsid w:val="001168B0"/>
    <w:rsid w:val="001C022C"/>
    <w:rsid w:val="001F0DC0"/>
    <w:rsid w:val="00213899"/>
    <w:rsid w:val="002E2E5A"/>
    <w:rsid w:val="003E22B0"/>
    <w:rsid w:val="00412483"/>
    <w:rsid w:val="004857AB"/>
    <w:rsid w:val="0055705E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864A82"/>
    <w:rsid w:val="009170C9"/>
    <w:rsid w:val="00A037FC"/>
    <w:rsid w:val="00A26130"/>
    <w:rsid w:val="00A74E73"/>
    <w:rsid w:val="00AA6A7F"/>
    <w:rsid w:val="00BF0B47"/>
    <w:rsid w:val="00BF5E9B"/>
    <w:rsid w:val="00CB3920"/>
    <w:rsid w:val="00D438D8"/>
    <w:rsid w:val="00E00EBC"/>
    <w:rsid w:val="00E2323D"/>
    <w:rsid w:val="00E3398B"/>
    <w:rsid w:val="00ED5429"/>
    <w:rsid w:val="00EF0A9B"/>
    <w:rsid w:val="00F55DDF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E4FD"/>
  <w14:defaultImageDpi w14:val="32767"/>
  <w15:chartTrackingRefBased/>
  <w15:docId w15:val="{7502A501-1A41-074B-ADCE-E3A50D29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Minutes-1.dotx</Template>
  <TotalTime>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Dickson Tay</dc:creator>
  <cp:keywords/>
  <dc:description/>
  <cp:lastModifiedBy>Dickson Tay</cp:lastModifiedBy>
  <cp:revision>1</cp:revision>
  <dcterms:created xsi:type="dcterms:W3CDTF">2024-08-16T07:49:00Z</dcterms:created>
  <dcterms:modified xsi:type="dcterms:W3CDTF">2024-08-16T08:16:00Z</dcterms:modified>
</cp:coreProperties>
</file>