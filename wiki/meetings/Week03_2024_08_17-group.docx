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953A" w14:textId="6F13F3C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F45E84">
        <w:rPr>
          <w:rFonts w:asciiTheme="majorHAnsi" w:hAnsiTheme="majorHAnsi" w:cstheme="majorHAnsi"/>
          <w:color w:val="000000" w:themeColor="text1"/>
          <w:sz w:val="24"/>
          <w:szCs w:val="24"/>
        </w:rPr>
        <w:t>Group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</w:p>
    <w:p w14:paraId="0FBAB02F" w14:textId="71E04231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F45E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p42</w:t>
      </w:r>
    </w:p>
    <w:p w14:paraId="0805B3F3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DD51F95" w14:textId="7A5B946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45E84">
        <w:rPr>
          <w:rFonts w:asciiTheme="majorHAnsi" w:hAnsiTheme="majorHAnsi" w:cstheme="majorHAnsi"/>
          <w:color w:val="000000" w:themeColor="text1"/>
          <w:sz w:val="24"/>
          <w:szCs w:val="24"/>
        </w:rPr>
        <w:t>Dickson Tay</w:t>
      </w:r>
    </w:p>
    <w:p w14:paraId="54297AB5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FC49A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 person</w:t>
      </w:r>
    </w:p>
    <w:p w14:paraId="56555AF4" w14:textId="10E6206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45E84">
        <w:rPr>
          <w:rFonts w:asciiTheme="majorHAnsi" w:hAnsiTheme="majorHAnsi" w:cstheme="majorHAnsi"/>
          <w:color w:val="000000" w:themeColor="text1"/>
          <w:sz w:val="24"/>
          <w:szCs w:val="24"/>
        </w:rPr>
        <w:t>17/8/2024</w:t>
      </w:r>
    </w:p>
    <w:p w14:paraId="238F1D61" w14:textId="25716364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F45E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9am to 11 am</w:t>
      </w:r>
    </w:p>
    <w:p w14:paraId="4466EACE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3B4AAF23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Grace Guan (client)</w:t>
      </w:r>
    </w:p>
    <w:p w14:paraId="3B2DA470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Winson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Zhou</w:t>
      </w:r>
    </w:p>
    <w:p w14:paraId="610A248B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Yvette Yang</w:t>
      </w:r>
    </w:p>
    <w:p w14:paraId="5D28C9C0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Haofeng Wang</w:t>
      </w:r>
      <w:proofErr w:type="spellEnd"/>
    </w:p>
    <w:p w14:paraId="00D0C21D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Kyle Guo</w:t>
      </w:r>
    </w:p>
    <w:p w14:paraId="63B39392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Dylan Truong</w:t>
      </w:r>
    </w:p>
    <w:p w14:paraId="2A232870" w14:textId="77777777" w:rsidR="00F45E84" w:rsidRDefault="00FC49A1" w:rsidP="00F45E8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Dickson Tay</w:t>
      </w:r>
    </w:p>
    <w:p w14:paraId="7132E0C2" w14:textId="2FFC87C9" w:rsidR="00696556" w:rsidRPr="00F45E84" w:rsidRDefault="00F45E84" w:rsidP="00F45E8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Qifan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Zhu</w:t>
      </w:r>
      <w:r w:rsidR="00ED5429" w:rsidRPr="00F45E84">
        <w:rPr>
          <w:rFonts w:asciiTheme="majorHAnsi" w:hAnsiTheme="majorHAnsi" w:cstheme="majorHAnsi"/>
          <w:color w:val="000000" w:themeColor="text1"/>
        </w:rPr>
        <w:tab/>
      </w:r>
    </w:p>
    <w:p w14:paraId="47E57227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536"/>
        <w:gridCol w:w="3119"/>
        <w:gridCol w:w="2551"/>
        <w:gridCol w:w="1843"/>
      </w:tblGrid>
      <w:tr w:rsidR="00E2323D" w:rsidRPr="00E2323D" w14:paraId="35BB6D17" w14:textId="77777777" w:rsidTr="0087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592FC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7" w:type="dxa"/>
          </w:tcPr>
          <w:p w14:paraId="208B2842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4536" w:type="dxa"/>
          </w:tcPr>
          <w:p w14:paraId="15943795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119" w:type="dxa"/>
          </w:tcPr>
          <w:p w14:paraId="72250D2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2551" w:type="dxa"/>
          </w:tcPr>
          <w:p w14:paraId="127713C0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1843" w:type="dxa"/>
          </w:tcPr>
          <w:p w14:paraId="7D3D5A3A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40378A6" w14:textId="77777777" w:rsidTr="0087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54D52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7" w:type="dxa"/>
          </w:tcPr>
          <w:p w14:paraId="3B825C83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4536" w:type="dxa"/>
          </w:tcPr>
          <w:p w14:paraId="19B59366" w14:textId="070F7879" w:rsidR="00F45E84" w:rsidRPr="00202040" w:rsidRDefault="00202040" w:rsidP="0020204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Decided to choose Parent Portal</w:t>
            </w:r>
          </w:p>
          <w:p w14:paraId="02C4EE52" w14:textId="2A7B1D23" w:rsidR="00864A82" w:rsidRPr="00F45E84" w:rsidRDefault="00F45E84" w:rsidP="00F45E8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set up a base of the presentation and filled it with the necessary contents </w:t>
            </w:r>
            <w:r>
              <w:rPr>
                <w:rFonts w:asciiTheme="majorHAnsi" w:hAnsiTheme="majorHAnsi" w:cstheme="majorHAnsi"/>
              </w:rPr>
              <w:br/>
              <w:t>(Stakeholder, Parent Portal</w:t>
            </w:r>
            <w:r w:rsidR="00202040">
              <w:rPr>
                <w:rFonts w:asciiTheme="majorHAnsi" w:hAnsiTheme="majorHAnsi" w:cstheme="majorHAnsi"/>
              </w:rPr>
              <w:t xml:space="preserve">, Assumptions and Limitations, plan through the semester, our roles each </w:t>
            </w:r>
            <w:r w:rsidR="00202040">
              <w:rPr>
                <w:rFonts w:asciiTheme="majorHAnsi" w:hAnsiTheme="majorHAnsi" w:cstheme="majorHAnsi"/>
              </w:rPr>
              <w:lastRenderedPageBreak/>
              <w:t>week. Expected outcomes and deliverables)</w:t>
            </w:r>
          </w:p>
        </w:tc>
        <w:tc>
          <w:tcPr>
            <w:tcW w:w="3119" w:type="dxa"/>
          </w:tcPr>
          <w:p w14:paraId="57F76913" w14:textId="1CAB69EE" w:rsidR="00864A82" w:rsidRPr="00202040" w:rsidRDefault="00864A82" w:rsidP="0020204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4986DAF7" w14:textId="10A8C73D" w:rsidR="00696556" w:rsidRPr="00864A82" w:rsidRDefault="00F45E84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843" w:type="dxa"/>
          </w:tcPr>
          <w:p w14:paraId="558B1723" w14:textId="055AF2BE" w:rsidR="00696556" w:rsidRPr="00864A82" w:rsidRDefault="00696556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251D2B8" w14:textId="77777777" w:rsidTr="00871B9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385777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7" w:type="dxa"/>
          </w:tcPr>
          <w:p w14:paraId="20803DE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4536" w:type="dxa"/>
          </w:tcPr>
          <w:p w14:paraId="72D4BB29" w14:textId="04E5CFD6" w:rsidR="00864A82" w:rsidRPr="00F45E84" w:rsidRDefault="00F45E84" w:rsidP="00F45E8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Presentation speaking practice where we rehearse our parts </w:t>
            </w:r>
          </w:p>
        </w:tc>
        <w:tc>
          <w:tcPr>
            <w:tcW w:w="3119" w:type="dxa"/>
          </w:tcPr>
          <w:p w14:paraId="661CFCB8" w14:textId="2C56C969" w:rsidR="00864A82" w:rsidRPr="00F45E84" w:rsidRDefault="00F45E84" w:rsidP="00F45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Take time out of the day to practice speaking</w:t>
            </w:r>
          </w:p>
        </w:tc>
        <w:tc>
          <w:tcPr>
            <w:tcW w:w="2551" w:type="dxa"/>
          </w:tcPr>
          <w:p w14:paraId="0117FD2F" w14:textId="7F62E99A" w:rsidR="00696556" w:rsidRPr="00864A82" w:rsidRDefault="00F45E84" w:rsidP="00864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843" w:type="dxa"/>
          </w:tcPr>
          <w:p w14:paraId="10589B7D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7A80A89F" w14:textId="77777777" w:rsidTr="0087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0DA6B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977" w:type="dxa"/>
          </w:tcPr>
          <w:p w14:paraId="0EC074D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4536" w:type="dxa"/>
          </w:tcPr>
          <w:p w14:paraId="7B42A1B9" w14:textId="5BC7739B" w:rsidR="00864A82" w:rsidRPr="00F45E84" w:rsidRDefault="00F45E84" w:rsidP="00F45E8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Communication and allocation of tasks</w:t>
            </w:r>
          </w:p>
        </w:tc>
        <w:tc>
          <w:tcPr>
            <w:tcW w:w="3119" w:type="dxa"/>
          </w:tcPr>
          <w:p w14:paraId="46433F4A" w14:textId="1A13D738" w:rsidR="00696556" w:rsidRPr="00F45E84" w:rsidRDefault="00F45E84" w:rsidP="00F4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continue working as normal since it is working well for us so far</w:t>
            </w:r>
          </w:p>
        </w:tc>
        <w:tc>
          <w:tcPr>
            <w:tcW w:w="2551" w:type="dxa"/>
          </w:tcPr>
          <w:p w14:paraId="1CDFCC88" w14:textId="4790B0BD" w:rsidR="00696556" w:rsidRPr="00E2323D" w:rsidRDefault="00F45E8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843" w:type="dxa"/>
          </w:tcPr>
          <w:p w14:paraId="50B63E4B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4F64E05E" w14:textId="77777777" w:rsidTr="00871B9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D1D2C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977" w:type="dxa"/>
          </w:tcPr>
          <w:p w14:paraId="708ED44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4536" w:type="dxa"/>
          </w:tcPr>
          <w:p w14:paraId="3273BC42" w14:textId="5A274B1E" w:rsidR="00696556" w:rsidRPr="00F45E84" w:rsidRDefault="00F45E84" w:rsidP="00F45E8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need to make sure we can complete our presentation on time</w:t>
            </w:r>
          </w:p>
        </w:tc>
        <w:tc>
          <w:tcPr>
            <w:tcW w:w="3119" w:type="dxa"/>
          </w:tcPr>
          <w:p w14:paraId="1D09F67D" w14:textId="63767C62" w:rsidR="00696556" w:rsidRPr="00864A82" w:rsidRDefault="00F45E8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To practice our parts of the presentation</w:t>
            </w:r>
          </w:p>
        </w:tc>
        <w:tc>
          <w:tcPr>
            <w:tcW w:w="2551" w:type="dxa"/>
          </w:tcPr>
          <w:p w14:paraId="2241C9F7" w14:textId="77778A6F" w:rsidR="00696556" w:rsidRPr="00E2323D" w:rsidRDefault="00F45E8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843" w:type="dxa"/>
          </w:tcPr>
          <w:p w14:paraId="50EDD72E" w14:textId="51873D30" w:rsidR="00696556" w:rsidRPr="00F45E84" w:rsidRDefault="00696556" w:rsidP="00F45E8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52113DB4" w14:textId="77777777" w:rsidTr="0087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005C2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7" w:type="dxa"/>
          </w:tcPr>
          <w:p w14:paraId="64DB19A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4536" w:type="dxa"/>
          </w:tcPr>
          <w:p w14:paraId="0C942305" w14:textId="77777777" w:rsidR="00202040" w:rsidRDefault="00F45E84" w:rsidP="0020204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Dress a formal attire or semi formal attire for presentation on Monday</w:t>
            </w:r>
            <w:r w:rsidR="00864A82">
              <w:rPr>
                <w:rFonts w:asciiTheme="majorHAnsi" w:hAnsiTheme="majorHAnsi" w:cstheme="majorHAnsi"/>
              </w:rPr>
              <w:t xml:space="preserve"> </w:t>
            </w:r>
          </w:p>
          <w:p w14:paraId="107E3465" w14:textId="1EBECDCB" w:rsidR="00202040" w:rsidRPr="00202040" w:rsidRDefault="00871B9C" w:rsidP="0020204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 up contribution File</w:t>
            </w:r>
          </w:p>
        </w:tc>
        <w:tc>
          <w:tcPr>
            <w:tcW w:w="3119" w:type="dxa"/>
          </w:tcPr>
          <w:p w14:paraId="54ACB106" w14:textId="3537225B" w:rsidR="00696556" w:rsidRPr="00F45E84" w:rsidRDefault="00F45E84" w:rsidP="00F4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Sent out a reminder on social media</w:t>
            </w:r>
          </w:p>
        </w:tc>
        <w:tc>
          <w:tcPr>
            <w:tcW w:w="2551" w:type="dxa"/>
          </w:tcPr>
          <w:p w14:paraId="7D442753" w14:textId="77777777" w:rsidR="00696556" w:rsidRDefault="00F45E84" w:rsidP="00871B9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71B9C">
              <w:rPr>
                <w:rFonts w:asciiTheme="majorHAnsi" w:hAnsiTheme="majorHAnsi" w:cstheme="majorHAnsi"/>
              </w:rPr>
              <w:t>Group Effort</w:t>
            </w:r>
          </w:p>
          <w:p w14:paraId="00102513" w14:textId="01E8598E" w:rsidR="00871B9C" w:rsidRPr="00871B9C" w:rsidRDefault="00871B9C" w:rsidP="00871B9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Dickson</w:t>
            </w:r>
          </w:p>
        </w:tc>
        <w:tc>
          <w:tcPr>
            <w:tcW w:w="1843" w:type="dxa"/>
          </w:tcPr>
          <w:p w14:paraId="066B00FA" w14:textId="77777777" w:rsidR="00696556" w:rsidRPr="00F45E84" w:rsidRDefault="00696556" w:rsidP="00F4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0E7900F8" w14:textId="77777777" w:rsidTr="00871B9C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A79037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7" w:type="dxa"/>
          </w:tcPr>
          <w:p w14:paraId="0F85E0A4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4536" w:type="dxa"/>
          </w:tcPr>
          <w:p w14:paraId="2A1BADAB" w14:textId="47A305D8" w:rsidR="00864A82" w:rsidRPr="00864A82" w:rsidRDefault="00F45E84" w:rsidP="00864A8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need to memorise our parts</w:t>
            </w:r>
          </w:p>
        </w:tc>
        <w:tc>
          <w:tcPr>
            <w:tcW w:w="3119" w:type="dxa"/>
          </w:tcPr>
          <w:p w14:paraId="02E246FA" w14:textId="7C13868F" w:rsidR="00864A82" w:rsidRPr="00F45E84" w:rsidRDefault="00F45E84" w:rsidP="00F45E8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Ensure we can each complete our </w:t>
            </w:r>
            <w:proofErr w:type="gramStart"/>
            <w:r>
              <w:rPr>
                <w:rFonts w:asciiTheme="majorHAnsi" w:hAnsiTheme="majorHAnsi" w:cstheme="majorHAnsi"/>
              </w:rPr>
              <w:t>speaking  parts</w:t>
            </w:r>
            <w:proofErr w:type="gramEnd"/>
            <w:r>
              <w:rPr>
                <w:rFonts w:asciiTheme="majorHAnsi" w:hAnsiTheme="majorHAnsi" w:cstheme="majorHAnsi"/>
              </w:rPr>
              <w:t xml:space="preserve"> of the presentation </w:t>
            </w:r>
          </w:p>
        </w:tc>
        <w:tc>
          <w:tcPr>
            <w:tcW w:w="2551" w:type="dxa"/>
          </w:tcPr>
          <w:p w14:paraId="3DC98DBB" w14:textId="1F90E29A" w:rsidR="00696556" w:rsidRPr="00E2323D" w:rsidRDefault="00F45E8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843" w:type="dxa"/>
          </w:tcPr>
          <w:p w14:paraId="784F1F84" w14:textId="77777777" w:rsidR="00696556" w:rsidRPr="00F45E84" w:rsidRDefault="00696556" w:rsidP="00F45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7B10524C" w14:textId="77777777" w:rsidTr="0087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26E0DE" w14:textId="77777777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977" w:type="dxa"/>
          </w:tcPr>
          <w:p w14:paraId="158D7606" w14:textId="77777777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4536" w:type="dxa"/>
          </w:tcPr>
          <w:p w14:paraId="6EF581B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B7D68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7519F520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14:paraId="7FDDCD0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C322113" w14:textId="77777777" w:rsidR="00B02788" w:rsidRPr="00E2323D" w:rsidRDefault="00B02788">
      <w:pPr>
        <w:rPr>
          <w:rFonts w:asciiTheme="majorHAnsi" w:hAnsiTheme="majorHAnsi" w:cstheme="majorHAnsi"/>
        </w:rPr>
      </w:pPr>
    </w:p>
    <w:sectPr w:rsidR="00B02788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66E37" w14:textId="77777777" w:rsidR="00651AB7" w:rsidRDefault="00651AB7" w:rsidP="00696556">
      <w:r>
        <w:separator/>
      </w:r>
    </w:p>
  </w:endnote>
  <w:endnote w:type="continuationSeparator" w:id="0">
    <w:p w14:paraId="23059F9A" w14:textId="77777777" w:rsidR="00651AB7" w:rsidRDefault="00651AB7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4BC90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10B307A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1D00E65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5C4F9E2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4F695BC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F3882A1" w14:textId="32CCEEAA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45E84">
                <w:rPr>
                  <w:caps/>
                  <w:color w:val="808080" w:themeColor="background1" w:themeShade="80"/>
                  <w:sz w:val="18"/>
                  <w:szCs w:val="18"/>
                </w:rPr>
                <w:t>Dickson Tay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75F83DD7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F22F05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48F70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4C3E5" w14:textId="77777777" w:rsidR="00651AB7" w:rsidRDefault="00651AB7" w:rsidP="00696556">
      <w:r>
        <w:separator/>
      </w:r>
    </w:p>
  </w:footnote>
  <w:footnote w:type="continuationSeparator" w:id="0">
    <w:p w14:paraId="130637CD" w14:textId="77777777" w:rsidR="00651AB7" w:rsidRDefault="00651AB7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DA079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403BE1FE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7C72E97" w14:textId="77777777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F530D8E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4AF04C3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59AC35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304C6B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A874F3" w14:textId="77777777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6150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E483B"/>
    <w:multiLevelType w:val="hybridMultilevel"/>
    <w:tmpl w:val="517C8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3794"/>
    <w:multiLevelType w:val="hybridMultilevel"/>
    <w:tmpl w:val="A8C4E8A4"/>
    <w:lvl w:ilvl="0" w:tplc="1BFC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95A9F"/>
    <w:multiLevelType w:val="hybridMultilevel"/>
    <w:tmpl w:val="FBEE8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917"/>
    <w:multiLevelType w:val="hybridMultilevel"/>
    <w:tmpl w:val="734C9B8A"/>
    <w:lvl w:ilvl="0" w:tplc="A734E25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C38"/>
    <w:multiLevelType w:val="hybridMultilevel"/>
    <w:tmpl w:val="7A441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AB2"/>
    <w:multiLevelType w:val="hybridMultilevel"/>
    <w:tmpl w:val="847E3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15D"/>
    <w:multiLevelType w:val="hybridMultilevel"/>
    <w:tmpl w:val="105AB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151F9"/>
    <w:multiLevelType w:val="hybridMultilevel"/>
    <w:tmpl w:val="FD66D65A"/>
    <w:lvl w:ilvl="0" w:tplc="A0EC2C9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82A08"/>
    <w:multiLevelType w:val="hybridMultilevel"/>
    <w:tmpl w:val="01206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47CE"/>
    <w:multiLevelType w:val="hybridMultilevel"/>
    <w:tmpl w:val="A784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D1C"/>
    <w:multiLevelType w:val="hybridMultilevel"/>
    <w:tmpl w:val="2D4AD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F141C"/>
    <w:multiLevelType w:val="hybridMultilevel"/>
    <w:tmpl w:val="AAFCF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006F"/>
    <w:multiLevelType w:val="hybridMultilevel"/>
    <w:tmpl w:val="7A68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0F29"/>
    <w:multiLevelType w:val="hybridMultilevel"/>
    <w:tmpl w:val="1284C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1270D"/>
    <w:multiLevelType w:val="hybridMultilevel"/>
    <w:tmpl w:val="8578B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36BC2"/>
    <w:multiLevelType w:val="hybridMultilevel"/>
    <w:tmpl w:val="BBFE7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F639F"/>
    <w:multiLevelType w:val="hybridMultilevel"/>
    <w:tmpl w:val="595E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9122F"/>
    <w:multiLevelType w:val="hybridMultilevel"/>
    <w:tmpl w:val="068A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C019B"/>
    <w:multiLevelType w:val="hybridMultilevel"/>
    <w:tmpl w:val="46943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D12B9"/>
    <w:multiLevelType w:val="hybridMultilevel"/>
    <w:tmpl w:val="C054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A0EB1"/>
    <w:multiLevelType w:val="hybridMultilevel"/>
    <w:tmpl w:val="1B84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4008D"/>
    <w:multiLevelType w:val="hybridMultilevel"/>
    <w:tmpl w:val="58F41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2773">
    <w:abstractNumId w:val="7"/>
  </w:num>
  <w:num w:numId="2" w16cid:durableId="589048736">
    <w:abstractNumId w:val="10"/>
  </w:num>
  <w:num w:numId="3" w16cid:durableId="1146581780">
    <w:abstractNumId w:val="19"/>
  </w:num>
  <w:num w:numId="4" w16cid:durableId="356925442">
    <w:abstractNumId w:val="6"/>
  </w:num>
  <w:num w:numId="5" w16cid:durableId="927346966">
    <w:abstractNumId w:val="16"/>
  </w:num>
  <w:num w:numId="6" w16cid:durableId="189030389">
    <w:abstractNumId w:val="18"/>
  </w:num>
  <w:num w:numId="7" w16cid:durableId="672145603">
    <w:abstractNumId w:val="3"/>
  </w:num>
  <w:num w:numId="8" w16cid:durableId="1211377884">
    <w:abstractNumId w:val="17"/>
  </w:num>
  <w:num w:numId="9" w16cid:durableId="1875649264">
    <w:abstractNumId w:val="14"/>
  </w:num>
  <w:num w:numId="10" w16cid:durableId="951090565">
    <w:abstractNumId w:val="13"/>
  </w:num>
  <w:num w:numId="11" w16cid:durableId="1382055000">
    <w:abstractNumId w:val="11"/>
  </w:num>
  <w:num w:numId="12" w16cid:durableId="1753819358">
    <w:abstractNumId w:val="21"/>
  </w:num>
  <w:num w:numId="13" w16cid:durableId="2025548210">
    <w:abstractNumId w:val="1"/>
  </w:num>
  <w:num w:numId="14" w16cid:durableId="1565800191">
    <w:abstractNumId w:val="2"/>
  </w:num>
  <w:num w:numId="15" w16cid:durableId="135147785">
    <w:abstractNumId w:val="12"/>
  </w:num>
  <w:num w:numId="16" w16cid:durableId="671954031">
    <w:abstractNumId w:val="5"/>
  </w:num>
  <w:num w:numId="17" w16cid:durableId="1151092032">
    <w:abstractNumId w:val="20"/>
  </w:num>
  <w:num w:numId="18" w16cid:durableId="867719500">
    <w:abstractNumId w:val="9"/>
  </w:num>
  <w:num w:numId="19" w16cid:durableId="672219070">
    <w:abstractNumId w:val="22"/>
  </w:num>
  <w:num w:numId="20" w16cid:durableId="1215696968">
    <w:abstractNumId w:val="4"/>
  </w:num>
  <w:num w:numId="21" w16cid:durableId="2033337378">
    <w:abstractNumId w:val="0"/>
  </w:num>
  <w:num w:numId="22" w16cid:durableId="253126040">
    <w:abstractNumId w:val="15"/>
  </w:num>
  <w:num w:numId="23" w16cid:durableId="1889534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84"/>
    <w:rsid w:val="00004EC6"/>
    <w:rsid w:val="0006138F"/>
    <w:rsid w:val="000851C3"/>
    <w:rsid w:val="00104AF3"/>
    <w:rsid w:val="0011036F"/>
    <w:rsid w:val="001C022C"/>
    <w:rsid w:val="001F0DC0"/>
    <w:rsid w:val="00202040"/>
    <w:rsid w:val="00213899"/>
    <w:rsid w:val="002E2E5A"/>
    <w:rsid w:val="003E22B0"/>
    <w:rsid w:val="00412483"/>
    <w:rsid w:val="004857AB"/>
    <w:rsid w:val="0055705E"/>
    <w:rsid w:val="005A6A94"/>
    <w:rsid w:val="00607A89"/>
    <w:rsid w:val="00645FF6"/>
    <w:rsid w:val="00651AB7"/>
    <w:rsid w:val="00653825"/>
    <w:rsid w:val="00696556"/>
    <w:rsid w:val="006D76E5"/>
    <w:rsid w:val="006E4EB5"/>
    <w:rsid w:val="00704B1F"/>
    <w:rsid w:val="007748C1"/>
    <w:rsid w:val="00782AE1"/>
    <w:rsid w:val="008015D2"/>
    <w:rsid w:val="00864A82"/>
    <w:rsid w:val="00871B9C"/>
    <w:rsid w:val="009170C9"/>
    <w:rsid w:val="00A037FC"/>
    <w:rsid w:val="00A26130"/>
    <w:rsid w:val="00A74E73"/>
    <w:rsid w:val="00AA6A7F"/>
    <w:rsid w:val="00B02788"/>
    <w:rsid w:val="00BF0B47"/>
    <w:rsid w:val="00BF5E9B"/>
    <w:rsid w:val="00CB3920"/>
    <w:rsid w:val="00D438D8"/>
    <w:rsid w:val="00E2323D"/>
    <w:rsid w:val="00E3398B"/>
    <w:rsid w:val="00ED5429"/>
    <w:rsid w:val="00EF0A9B"/>
    <w:rsid w:val="00F45E84"/>
    <w:rsid w:val="00F55DDF"/>
    <w:rsid w:val="00F56792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8ADF"/>
  <w14:defaultImageDpi w14:val="32767"/>
  <w15:chartTrackingRefBased/>
  <w15:docId w15:val="{C9D171E8-8072-C346-A1BA-2AF67851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A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cksontay/Desktop/2024_Template%20Meeting%20Minutes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2024_Template Meeting Minutes-1.dotx</Template>
  <TotalTime>12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Dickson Tay</dc:creator>
  <cp:keywords/>
  <dc:description/>
  <cp:lastModifiedBy>Dickson Tay</cp:lastModifiedBy>
  <cp:revision>1</cp:revision>
  <dcterms:created xsi:type="dcterms:W3CDTF">2024-08-23T07:14:00Z</dcterms:created>
  <dcterms:modified xsi:type="dcterms:W3CDTF">2024-08-23T07:37:00Z</dcterms:modified>
</cp:coreProperties>
</file>