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77967" w14:textId="6597A877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Subject:</w:t>
      </w:r>
      <w:r w:rsidR="00810C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810C34" w:rsidRPr="00810C34">
        <w:rPr>
          <w:rFonts w:asciiTheme="majorHAnsi" w:hAnsiTheme="majorHAnsi" w:cstheme="majorHAnsi"/>
          <w:color w:val="000000" w:themeColor="text1"/>
          <w:sz w:val="24"/>
          <w:szCs w:val="24"/>
        </w:rPr>
        <w:t>Group</w:t>
      </w:r>
      <w:r w:rsidR="00FC49A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meeting </w:t>
      </w:r>
    </w:p>
    <w:p w14:paraId="28395ACE" w14:textId="089F1AFF" w:rsidR="00696556" w:rsidRPr="003E22B0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Project Name:</w:t>
      </w:r>
      <w:r w:rsidR="00E869E6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012937" w:rsidRPr="00E869E6">
        <w:rPr>
          <w:rFonts w:asciiTheme="majorHAnsi" w:hAnsiTheme="majorHAnsi" w:cstheme="majorHAnsi"/>
          <w:color w:val="000000" w:themeColor="text1"/>
          <w:sz w:val="24"/>
          <w:szCs w:val="24"/>
        </w:rPr>
        <w:t>P42</w:t>
      </w:r>
    </w:p>
    <w:p w14:paraId="3B5D6A60" w14:textId="0CB7B4BD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="00E869E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N/A</w:t>
      </w:r>
    </w:p>
    <w:p w14:paraId="09C6C10A" w14:textId="604220E0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="00E869E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Yvette Yang</w:t>
      </w:r>
    </w:p>
    <w:p w14:paraId="28E86025" w14:textId="77777777" w:rsidR="00696556" w:rsidRDefault="00696556" w:rsidP="00696556">
      <w:pPr>
        <w:pStyle w:val="NoSpacing"/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FC49A1" w:rsidRPr="00E869E6">
        <w:rPr>
          <w:rFonts w:asciiTheme="majorHAnsi" w:hAnsiTheme="majorHAnsi" w:cstheme="majorHAnsi"/>
          <w:color w:val="000000" w:themeColor="text1"/>
          <w:sz w:val="24"/>
          <w:szCs w:val="24"/>
        </w:rPr>
        <w:t>In person</w:t>
      </w:r>
    </w:p>
    <w:p w14:paraId="520FE26B" w14:textId="77777777" w:rsidR="00F867D3" w:rsidRPr="003E22B0" w:rsidRDefault="00F867D3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5BD382A" w14:textId="316ECC73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869E6">
        <w:rPr>
          <w:rFonts w:asciiTheme="majorHAnsi" w:hAnsiTheme="majorHAnsi" w:cstheme="majorHAnsi"/>
          <w:color w:val="000000" w:themeColor="text1"/>
          <w:sz w:val="24"/>
          <w:szCs w:val="24"/>
        </w:rPr>
        <w:t>2</w:t>
      </w:r>
      <w:r w:rsidR="00F07496">
        <w:rPr>
          <w:rFonts w:asciiTheme="majorHAnsi" w:hAnsiTheme="majorHAnsi" w:cstheme="majorHAnsi"/>
          <w:color w:val="000000" w:themeColor="text1"/>
          <w:sz w:val="24"/>
          <w:szCs w:val="24"/>
        </w:rPr>
        <w:t>5</w:t>
      </w:r>
      <w:r w:rsidR="00012937">
        <w:rPr>
          <w:rFonts w:asciiTheme="majorHAnsi" w:hAnsiTheme="majorHAnsi" w:cstheme="majorHAnsi"/>
          <w:color w:val="000000" w:themeColor="text1"/>
          <w:sz w:val="24"/>
          <w:szCs w:val="24"/>
        </w:rPr>
        <w:t>/08/2024</w:t>
      </w:r>
    </w:p>
    <w:p w14:paraId="7720A375" w14:textId="19BD193C" w:rsidR="00696556" w:rsidRPr="00E869E6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F07496">
        <w:rPr>
          <w:rFonts w:asciiTheme="majorHAnsi" w:hAnsiTheme="majorHAnsi" w:cstheme="majorHAnsi"/>
          <w:color w:val="000000" w:themeColor="text1"/>
          <w:sz w:val="24"/>
          <w:szCs w:val="24"/>
        </w:rPr>
        <w:t>20</w:t>
      </w:r>
      <w:r w:rsidR="00E869E6" w:rsidRPr="00E869E6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="00F07496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="00012937" w:rsidRPr="00E869E6">
        <w:rPr>
          <w:rFonts w:asciiTheme="majorHAnsi" w:hAnsiTheme="majorHAnsi" w:cstheme="majorHAnsi"/>
          <w:color w:val="000000" w:themeColor="text1"/>
          <w:sz w:val="24"/>
          <w:szCs w:val="24"/>
        </w:rPr>
        <w:t>0-</w:t>
      </w:r>
      <w:r w:rsidR="00F07496">
        <w:rPr>
          <w:rFonts w:asciiTheme="majorHAnsi" w:hAnsiTheme="majorHAnsi" w:cstheme="majorHAnsi"/>
          <w:color w:val="000000" w:themeColor="text1"/>
          <w:sz w:val="24"/>
          <w:szCs w:val="24"/>
        </w:rPr>
        <w:t>21</w:t>
      </w:r>
      <w:r w:rsidR="00E869E6" w:rsidRPr="00E869E6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="00F07496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="00012937" w:rsidRPr="00E869E6">
        <w:rPr>
          <w:rFonts w:asciiTheme="majorHAnsi" w:hAnsiTheme="majorHAnsi" w:cstheme="majorHAnsi"/>
          <w:color w:val="000000" w:themeColor="text1"/>
          <w:sz w:val="24"/>
          <w:szCs w:val="24"/>
        </w:rPr>
        <w:t>0</w:t>
      </w:r>
    </w:p>
    <w:p w14:paraId="3A2BB79D" w14:textId="77777777" w:rsidR="00696556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FC49A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5A0FE6AA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Winson Zhou</w:t>
      </w:r>
    </w:p>
    <w:p w14:paraId="2F10F621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Yvette Yang</w:t>
      </w:r>
    </w:p>
    <w:p w14:paraId="38BF18D2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Haofeng Wang</w:t>
      </w:r>
    </w:p>
    <w:p w14:paraId="1627F90C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Kyle Guo</w:t>
      </w:r>
    </w:p>
    <w:p w14:paraId="168A0326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Dylan Truong</w:t>
      </w:r>
    </w:p>
    <w:p w14:paraId="47A78EB6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Dickson Tay</w:t>
      </w:r>
    </w:p>
    <w:p w14:paraId="10766183" w14:textId="53347E82" w:rsidR="00E869E6" w:rsidRDefault="00E869E6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Qifan Zhu</w:t>
      </w:r>
    </w:p>
    <w:p w14:paraId="021AC805" w14:textId="77777777" w:rsidR="00FC49A1" w:rsidRPr="003E22B0" w:rsidRDefault="00FC49A1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8780A82" w14:textId="77777777" w:rsidR="00FC49A1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</w:p>
    <w:p w14:paraId="1037FAE4" w14:textId="0CBD9373" w:rsidR="00FC49A1" w:rsidRDefault="00E869E6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N/A</w:t>
      </w:r>
    </w:p>
    <w:p w14:paraId="4EA0C941" w14:textId="77777777" w:rsidR="00696556" w:rsidRPr="00E2323D" w:rsidRDefault="00ED5429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0955A6F2" w14:textId="77777777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58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4536"/>
        <w:gridCol w:w="3119"/>
        <w:gridCol w:w="1843"/>
        <w:gridCol w:w="2551"/>
      </w:tblGrid>
      <w:tr w:rsidR="00E2323D" w:rsidRPr="00E2323D" w14:paraId="63D06027" w14:textId="77777777" w:rsidTr="00864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5F24DB5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2977" w:type="dxa"/>
          </w:tcPr>
          <w:p w14:paraId="2B9BF0A5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4536" w:type="dxa"/>
          </w:tcPr>
          <w:p w14:paraId="186BC641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3119" w:type="dxa"/>
          </w:tcPr>
          <w:p w14:paraId="79A17D0F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843" w:type="dxa"/>
          </w:tcPr>
          <w:p w14:paraId="4347934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551" w:type="dxa"/>
          </w:tcPr>
          <w:p w14:paraId="2BEAA533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1360809" w14:textId="77777777" w:rsidTr="00864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C05B513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977" w:type="dxa"/>
          </w:tcPr>
          <w:p w14:paraId="12006BE1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4536" w:type="dxa"/>
          </w:tcPr>
          <w:p w14:paraId="700BE911" w14:textId="0456758F" w:rsidR="00E869E6" w:rsidRPr="00810C34" w:rsidRDefault="00810C34" w:rsidP="00810C34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Allocate the jobs in the</w:t>
            </w:r>
            <w:r w:rsidR="00F07496">
              <w:rPr>
                <w:rFonts w:asciiTheme="majorHAnsi" w:hAnsiTheme="majorHAnsi" w:cstheme="majorHAnsi"/>
              </w:rPr>
              <w:t xml:space="preserve"> fifth </w:t>
            </w:r>
            <w:r>
              <w:rPr>
                <w:rFonts w:asciiTheme="majorHAnsi" w:hAnsiTheme="majorHAnsi" w:cstheme="majorHAnsi"/>
              </w:rPr>
              <w:t>sprint</w:t>
            </w:r>
          </w:p>
        </w:tc>
        <w:tc>
          <w:tcPr>
            <w:tcW w:w="3119" w:type="dxa"/>
          </w:tcPr>
          <w:p w14:paraId="13F932BB" w14:textId="3DDAE592" w:rsidR="00864A82" w:rsidRPr="005462B1" w:rsidRDefault="005462B1" w:rsidP="005462B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Done</w:t>
            </w:r>
          </w:p>
        </w:tc>
        <w:tc>
          <w:tcPr>
            <w:tcW w:w="1843" w:type="dxa"/>
          </w:tcPr>
          <w:p w14:paraId="5A1BE5A8" w14:textId="77777777" w:rsidR="00696556" w:rsidRPr="00864A82" w:rsidRDefault="00AA6A7F" w:rsidP="00864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4A82"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551" w:type="dxa"/>
          </w:tcPr>
          <w:p w14:paraId="7B4640EF" w14:textId="6D0E0039" w:rsidR="00696556" w:rsidRPr="005462B1" w:rsidRDefault="00696556" w:rsidP="005462B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0DC6D5D" w14:textId="77777777" w:rsidTr="00864A82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0DF1AD0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977" w:type="dxa"/>
          </w:tcPr>
          <w:p w14:paraId="2A14535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4536" w:type="dxa"/>
          </w:tcPr>
          <w:p w14:paraId="68CEDA4B" w14:textId="71871CC3" w:rsidR="0085598B" w:rsidRPr="00810C34" w:rsidRDefault="0085598B" w:rsidP="00810C34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zh-CN"/>
              </w:rPr>
            </w:pPr>
            <w:r>
              <w:rPr>
                <w:rFonts w:asciiTheme="majorHAnsi" w:hAnsiTheme="majorHAnsi" w:cstheme="majorHAnsi"/>
                <w:lang w:eastAsia="zh-CN"/>
              </w:rPr>
              <w:t>D</w:t>
            </w:r>
            <w:r w:rsidR="00810C34">
              <w:rPr>
                <w:rFonts w:asciiTheme="majorHAnsi" w:hAnsiTheme="majorHAnsi" w:cstheme="majorHAnsi"/>
                <w:lang w:eastAsia="zh-CN"/>
              </w:rPr>
              <w:t>evelop each task in the sprint individually</w:t>
            </w:r>
          </w:p>
        </w:tc>
        <w:tc>
          <w:tcPr>
            <w:tcW w:w="3119" w:type="dxa"/>
          </w:tcPr>
          <w:p w14:paraId="62996256" w14:textId="02D1EA06" w:rsidR="00864A82" w:rsidRPr="005462B1" w:rsidRDefault="005462B1" w:rsidP="005462B1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Working on </w:t>
            </w:r>
          </w:p>
        </w:tc>
        <w:tc>
          <w:tcPr>
            <w:tcW w:w="1843" w:type="dxa"/>
          </w:tcPr>
          <w:p w14:paraId="315E5715" w14:textId="77777777" w:rsidR="00696556" w:rsidRPr="00864A82" w:rsidRDefault="00864A82" w:rsidP="00864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551" w:type="dxa"/>
          </w:tcPr>
          <w:p w14:paraId="0B3F924E" w14:textId="77777777" w:rsidR="00696556" w:rsidRPr="00FC49A1" w:rsidRDefault="00696556" w:rsidP="00FC49A1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078D152" w14:textId="77777777" w:rsidTr="00864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35C5703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977" w:type="dxa"/>
          </w:tcPr>
          <w:p w14:paraId="4882D9D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4536" w:type="dxa"/>
          </w:tcPr>
          <w:p w14:paraId="1EB3994C" w14:textId="3A4DF353" w:rsidR="0085598B" w:rsidRPr="0085598B" w:rsidRDefault="00810C34" w:rsidP="0085598B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eastAsia="zh-CN"/>
              </w:rPr>
              <w:t>Implement part of the login page</w:t>
            </w:r>
          </w:p>
        </w:tc>
        <w:tc>
          <w:tcPr>
            <w:tcW w:w="3119" w:type="dxa"/>
          </w:tcPr>
          <w:p w14:paraId="6B0CCD20" w14:textId="40C23484" w:rsidR="00696556" w:rsidRPr="005462B1" w:rsidRDefault="005462B1" w:rsidP="005462B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Done</w:t>
            </w:r>
          </w:p>
        </w:tc>
        <w:tc>
          <w:tcPr>
            <w:tcW w:w="1843" w:type="dxa"/>
          </w:tcPr>
          <w:p w14:paraId="652640A1" w14:textId="77777777" w:rsidR="00696556" w:rsidRPr="00E2323D" w:rsidRDefault="00864A8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551" w:type="dxa"/>
          </w:tcPr>
          <w:p w14:paraId="078A5202" w14:textId="77777777" w:rsidR="00696556" w:rsidRPr="00FC49A1" w:rsidRDefault="00696556" w:rsidP="00FC49A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530FFB5E" w14:textId="77777777" w:rsidTr="00864A82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60312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lastRenderedPageBreak/>
              <w:t>4</w:t>
            </w:r>
          </w:p>
        </w:tc>
        <w:tc>
          <w:tcPr>
            <w:tcW w:w="2977" w:type="dxa"/>
          </w:tcPr>
          <w:p w14:paraId="0EE0FF5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4536" w:type="dxa"/>
          </w:tcPr>
          <w:p w14:paraId="68AF91E0" w14:textId="35760190" w:rsidR="0085598B" w:rsidRPr="00810C34" w:rsidRDefault="00810C34" w:rsidP="00810C34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Develop the login page</w:t>
            </w:r>
          </w:p>
        </w:tc>
        <w:tc>
          <w:tcPr>
            <w:tcW w:w="3119" w:type="dxa"/>
          </w:tcPr>
          <w:p w14:paraId="327C3B35" w14:textId="7753DD66" w:rsidR="00696556" w:rsidRPr="005462B1" w:rsidRDefault="005462B1" w:rsidP="005462B1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Working on</w:t>
            </w:r>
          </w:p>
        </w:tc>
        <w:tc>
          <w:tcPr>
            <w:tcW w:w="1843" w:type="dxa"/>
          </w:tcPr>
          <w:p w14:paraId="62F82B41" w14:textId="41EAB172" w:rsidR="00696556" w:rsidRPr="00E2323D" w:rsidRDefault="005462B1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551" w:type="dxa"/>
          </w:tcPr>
          <w:p w14:paraId="65A055FF" w14:textId="77777777" w:rsidR="00696556" w:rsidRPr="00FC49A1" w:rsidRDefault="00696556" w:rsidP="00FC49A1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8210F76" w14:textId="77777777" w:rsidTr="00864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72B15EC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977" w:type="dxa"/>
          </w:tcPr>
          <w:p w14:paraId="3AF4D13B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4536" w:type="dxa"/>
          </w:tcPr>
          <w:p w14:paraId="21AF9602" w14:textId="57DB9003" w:rsidR="00D06B13" w:rsidRPr="00F07496" w:rsidRDefault="00810C34" w:rsidP="00F07496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eastAsia="zh-CN"/>
              </w:rPr>
              <w:t>F</w:t>
            </w:r>
            <w:r w:rsidR="00F07496">
              <w:rPr>
                <w:rFonts w:asciiTheme="majorHAnsi" w:hAnsiTheme="majorHAnsi" w:cstheme="majorHAnsi"/>
                <w:lang w:eastAsia="zh-CN"/>
              </w:rPr>
              <w:t>inish the individual task before</w:t>
            </w:r>
          </w:p>
        </w:tc>
        <w:tc>
          <w:tcPr>
            <w:tcW w:w="3119" w:type="dxa"/>
          </w:tcPr>
          <w:p w14:paraId="681A9A99" w14:textId="6A37BC1B" w:rsidR="00696556" w:rsidRPr="005462B1" w:rsidRDefault="005462B1" w:rsidP="005462B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Working on</w:t>
            </w:r>
          </w:p>
        </w:tc>
        <w:tc>
          <w:tcPr>
            <w:tcW w:w="1843" w:type="dxa"/>
          </w:tcPr>
          <w:p w14:paraId="5FA9D18C" w14:textId="77777777" w:rsidR="00696556" w:rsidRPr="00E2323D" w:rsidRDefault="00864A8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551" w:type="dxa"/>
          </w:tcPr>
          <w:p w14:paraId="10D8CC44" w14:textId="77777777" w:rsidR="00696556" w:rsidRPr="00FC49A1" w:rsidRDefault="00696556" w:rsidP="00FC49A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4EFAB00E" w14:textId="77777777" w:rsidTr="00864A82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75B1C00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977" w:type="dxa"/>
          </w:tcPr>
          <w:p w14:paraId="5D4E08A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4536" w:type="dxa"/>
          </w:tcPr>
          <w:p w14:paraId="1F439588" w14:textId="77F13BD7" w:rsidR="00D06B13" w:rsidRPr="00F07496" w:rsidRDefault="00F07496" w:rsidP="00F07496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the tasks in the fifth sprint</w:t>
            </w:r>
          </w:p>
        </w:tc>
        <w:tc>
          <w:tcPr>
            <w:tcW w:w="3119" w:type="dxa"/>
          </w:tcPr>
          <w:p w14:paraId="7ECC3880" w14:textId="7F7E9691" w:rsidR="00864A82" w:rsidRPr="005462B1" w:rsidRDefault="005462B1" w:rsidP="005462B1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Working on</w:t>
            </w:r>
          </w:p>
        </w:tc>
        <w:tc>
          <w:tcPr>
            <w:tcW w:w="1843" w:type="dxa"/>
          </w:tcPr>
          <w:p w14:paraId="7BA08C3E" w14:textId="77777777" w:rsidR="00696556" w:rsidRPr="00E2323D" w:rsidRDefault="00864A8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551" w:type="dxa"/>
          </w:tcPr>
          <w:p w14:paraId="59312F91" w14:textId="77777777" w:rsidR="00696556" w:rsidRPr="00FC49A1" w:rsidRDefault="00696556" w:rsidP="00FC49A1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75B3B696" w14:textId="77777777" w:rsidTr="00864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240F5E3" w14:textId="77777777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2977" w:type="dxa"/>
          </w:tcPr>
          <w:p w14:paraId="1125AF0E" w14:textId="77777777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4536" w:type="dxa"/>
          </w:tcPr>
          <w:p w14:paraId="6DB9584B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7A7D2C87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43" w:type="dxa"/>
          </w:tcPr>
          <w:p w14:paraId="2F223DD7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551" w:type="dxa"/>
          </w:tcPr>
          <w:p w14:paraId="4FAB3241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0A708391" w14:textId="77777777" w:rsidR="00E321B4" w:rsidRPr="00E2323D" w:rsidRDefault="00E321B4">
      <w:pPr>
        <w:rPr>
          <w:rFonts w:asciiTheme="majorHAnsi" w:hAnsiTheme="majorHAnsi" w:cstheme="majorHAnsi"/>
        </w:rPr>
      </w:pPr>
    </w:p>
    <w:sectPr w:rsidR="00E321B4" w:rsidRPr="00E2323D" w:rsidSect="00696556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2D040" w14:textId="77777777" w:rsidR="00FC48A9" w:rsidRDefault="00FC48A9" w:rsidP="00696556">
      <w:r>
        <w:separator/>
      </w:r>
    </w:p>
  </w:endnote>
  <w:endnote w:type="continuationSeparator" w:id="0">
    <w:p w14:paraId="6EB66919" w14:textId="77777777" w:rsidR="00FC48A9" w:rsidRDefault="00FC48A9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64C04F9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AA40738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1B5C12A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681BDC7A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0B9F38D" w14:textId="44A8A584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F0772F">
                <w:rPr>
                  <w:caps/>
                  <w:color w:val="808080" w:themeColor="background1" w:themeShade="80"/>
                  <w:sz w:val="18"/>
                  <w:szCs w:val="18"/>
                </w:rPr>
                <w:t>YVETTE Yang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F0772F">
            <w:rPr>
              <w:caps/>
              <w:color w:val="808080" w:themeColor="background1" w:themeShade="80"/>
              <w:sz w:val="18"/>
              <w:szCs w:val="18"/>
            </w:rPr>
            <w:t>25/08/2024</w:t>
          </w:r>
        </w:p>
      </w:tc>
      <w:tc>
        <w:tcPr>
          <w:tcW w:w="4674" w:type="dxa"/>
          <w:shd w:val="clear" w:color="auto" w:fill="auto"/>
          <w:vAlign w:val="center"/>
        </w:tcPr>
        <w:p w14:paraId="38C13BB2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FE612B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6CEA9" w14:textId="77777777" w:rsidR="00FC48A9" w:rsidRDefault="00FC48A9" w:rsidP="00696556">
      <w:r>
        <w:separator/>
      </w:r>
    </w:p>
  </w:footnote>
  <w:footnote w:type="continuationSeparator" w:id="0">
    <w:p w14:paraId="2BD23969" w14:textId="77777777" w:rsidR="00FC48A9" w:rsidRDefault="00FC48A9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7F2D27A7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3560A6B4" w14:textId="77777777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 w:fullDate="2024-08-25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57E82054" w14:textId="6C5FF26C" w:rsidR="00704B1F" w:rsidRPr="00A74E73" w:rsidRDefault="00F0772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08/25/2024</w:t>
              </w:r>
            </w:p>
          </w:tc>
        </w:sdtContent>
      </w:sdt>
    </w:tr>
    <w:tr w:rsidR="00A74E73" w:rsidRPr="00A74E73" w14:paraId="478EF45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2573C84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7B93764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23F6AA4" w14:textId="77777777" w:rsidR="00696556" w:rsidRPr="00A74E73" w:rsidRDefault="00696556" w:rsidP="00A74E73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E483B"/>
    <w:multiLevelType w:val="hybridMultilevel"/>
    <w:tmpl w:val="5C24430A"/>
    <w:lvl w:ilvl="0" w:tplc="3A94CC94">
      <w:start w:val="1"/>
      <w:numFmt w:val="decimal"/>
      <w:lvlText w:val="%1."/>
      <w:lvlJc w:val="left"/>
      <w:pPr>
        <w:ind w:left="720" w:hanging="360"/>
      </w:pPr>
      <w:rPr>
        <w:rFonts w:asciiTheme="majorHAnsi" w:eastAsia="SimSun" w:hAnsiTheme="majorHAnsi" w:cstheme="maj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53794"/>
    <w:multiLevelType w:val="hybridMultilevel"/>
    <w:tmpl w:val="A8C4E8A4"/>
    <w:lvl w:ilvl="0" w:tplc="1BFC1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495A9F"/>
    <w:multiLevelType w:val="hybridMultilevel"/>
    <w:tmpl w:val="FBEE84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23917"/>
    <w:multiLevelType w:val="hybridMultilevel"/>
    <w:tmpl w:val="734C9B8A"/>
    <w:lvl w:ilvl="0" w:tplc="A734E25C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B5C38"/>
    <w:multiLevelType w:val="hybridMultilevel"/>
    <w:tmpl w:val="7A441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4AB2"/>
    <w:multiLevelType w:val="hybridMultilevel"/>
    <w:tmpl w:val="847E3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7715D"/>
    <w:multiLevelType w:val="hybridMultilevel"/>
    <w:tmpl w:val="105AB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D7C16"/>
    <w:multiLevelType w:val="multilevel"/>
    <w:tmpl w:val="6652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82A08"/>
    <w:multiLevelType w:val="hybridMultilevel"/>
    <w:tmpl w:val="01206B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347CE"/>
    <w:multiLevelType w:val="hybridMultilevel"/>
    <w:tmpl w:val="A784E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71D1C"/>
    <w:multiLevelType w:val="hybridMultilevel"/>
    <w:tmpl w:val="2D4AD5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F141C"/>
    <w:multiLevelType w:val="hybridMultilevel"/>
    <w:tmpl w:val="AAFCF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2006F"/>
    <w:multiLevelType w:val="hybridMultilevel"/>
    <w:tmpl w:val="7A685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A0F29"/>
    <w:multiLevelType w:val="hybridMultilevel"/>
    <w:tmpl w:val="1284C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36BC2"/>
    <w:multiLevelType w:val="hybridMultilevel"/>
    <w:tmpl w:val="BBFE7A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F639F"/>
    <w:multiLevelType w:val="hybridMultilevel"/>
    <w:tmpl w:val="595EE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89122F"/>
    <w:multiLevelType w:val="hybridMultilevel"/>
    <w:tmpl w:val="068A2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C019B"/>
    <w:multiLevelType w:val="hybridMultilevel"/>
    <w:tmpl w:val="46943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D12B9"/>
    <w:multiLevelType w:val="hybridMultilevel"/>
    <w:tmpl w:val="C0541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A6655"/>
    <w:multiLevelType w:val="hybridMultilevel"/>
    <w:tmpl w:val="9DA43120"/>
    <w:lvl w:ilvl="0" w:tplc="D6C0376C">
      <w:start w:val="1"/>
      <w:numFmt w:val="bullet"/>
      <w:lvlText w:val="-"/>
      <w:lvlJc w:val="left"/>
      <w:pPr>
        <w:ind w:left="720" w:hanging="360"/>
      </w:pPr>
      <w:rPr>
        <w:rFonts w:ascii="Calibri Light" w:eastAsia="SimSu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02731"/>
    <w:multiLevelType w:val="hybridMultilevel"/>
    <w:tmpl w:val="B3763A0E"/>
    <w:lvl w:ilvl="0" w:tplc="2272BA5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A0EB1"/>
    <w:multiLevelType w:val="hybridMultilevel"/>
    <w:tmpl w:val="1B840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4008D"/>
    <w:multiLevelType w:val="hybridMultilevel"/>
    <w:tmpl w:val="58F41A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942773">
    <w:abstractNumId w:val="7"/>
  </w:num>
  <w:num w:numId="2" w16cid:durableId="589048736">
    <w:abstractNumId w:val="10"/>
  </w:num>
  <w:num w:numId="3" w16cid:durableId="1146581780">
    <w:abstractNumId w:val="18"/>
  </w:num>
  <w:num w:numId="4" w16cid:durableId="356925442">
    <w:abstractNumId w:val="6"/>
  </w:num>
  <w:num w:numId="5" w16cid:durableId="927346966">
    <w:abstractNumId w:val="15"/>
  </w:num>
  <w:num w:numId="6" w16cid:durableId="189030389">
    <w:abstractNumId w:val="17"/>
  </w:num>
  <w:num w:numId="7" w16cid:durableId="672145603">
    <w:abstractNumId w:val="3"/>
  </w:num>
  <w:num w:numId="8" w16cid:durableId="1211377884">
    <w:abstractNumId w:val="16"/>
  </w:num>
  <w:num w:numId="9" w16cid:durableId="1875649264">
    <w:abstractNumId w:val="14"/>
  </w:num>
  <w:num w:numId="10" w16cid:durableId="951090565">
    <w:abstractNumId w:val="13"/>
  </w:num>
  <w:num w:numId="11" w16cid:durableId="1382055000">
    <w:abstractNumId w:val="11"/>
  </w:num>
  <w:num w:numId="12" w16cid:durableId="1753819358">
    <w:abstractNumId w:val="22"/>
  </w:num>
  <w:num w:numId="13" w16cid:durableId="2025548210">
    <w:abstractNumId w:val="1"/>
  </w:num>
  <w:num w:numId="14" w16cid:durableId="1565800191">
    <w:abstractNumId w:val="2"/>
  </w:num>
  <w:num w:numId="15" w16cid:durableId="135147785">
    <w:abstractNumId w:val="12"/>
  </w:num>
  <w:num w:numId="16" w16cid:durableId="671954031">
    <w:abstractNumId w:val="5"/>
  </w:num>
  <w:num w:numId="17" w16cid:durableId="1151092032">
    <w:abstractNumId w:val="19"/>
  </w:num>
  <w:num w:numId="18" w16cid:durableId="867719500">
    <w:abstractNumId w:val="9"/>
  </w:num>
  <w:num w:numId="19" w16cid:durableId="672219070">
    <w:abstractNumId w:val="23"/>
  </w:num>
  <w:num w:numId="20" w16cid:durableId="1215696968">
    <w:abstractNumId w:val="4"/>
  </w:num>
  <w:num w:numId="21" w16cid:durableId="2033337378">
    <w:abstractNumId w:val="0"/>
  </w:num>
  <w:num w:numId="22" w16cid:durableId="1498808689">
    <w:abstractNumId w:val="20"/>
  </w:num>
  <w:num w:numId="23" w16cid:durableId="712315903">
    <w:abstractNumId w:val="21"/>
  </w:num>
  <w:num w:numId="24" w16cid:durableId="16746448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60"/>
    <w:rsid w:val="00004EC6"/>
    <w:rsid w:val="00012937"/>
    <w:rsid w:val="0006011E"/>
    <w:rsid w:val="0006138F"/>
    <w:rsid w:val="000851C3"/>
    <w:rsid w:val="0009563D"/>
    <w:rsid w:val="00104AF3"/>
    <w:rsid w:val="0011036F"/>
    <w:rsid w:val="001C022C"/>
    <w:rsid w:val="001F0DC0"/>
    <w:rsid w:val="00213899"/>
    <w:rsid w:val="002E2E5A"/>
    <w:rsid w:val="003E22B0"/>
    <w:rsid w:val="00412483"/>
    <w:rsid w:val="004857AB"/>
    <w:rsid w:val="004E5D3A"/>
    <w:rsid w:val="005462B1"/>
    <w:rsid w:val="0055705E"/>
    <w:rsid w:val="005A6A94"/>
    <w:rsid w:val="00607A89"/>
    <w:rsid w:val="00645FF6"/>
    <w:rsid w:val="00653825"/>
    <w:rsid w:val="00696556"/>
    <w:rsid w:val="006D0EE0"/>
    <w:rsid w:val="006D76E5"/>
    <w:rsid w:val="006E4EB5"/>
    <w:rsid w:val="00704B1F"/>
    <w:rsid w:val="007748C1"/>
    <w:rsid w:val="00782AE1"/>
    <w:rsid w:val="008015D2"/>
    <w:rsid w:val="00810C34"/>
    <w:rsid w:val="0085598B"/>
    <w:rsid w:val="00864A82"/>
    <w:rsid w:val="008846BF"/>
    <w:rsid w:val="009170C9"/>
    <w:rsid w:val="00A037FC"/>
    <w:rsid w:val="00A26130"/>
    <w:rsid w:val="00A74E73"/>
    <w:rsid w:val="00AA6A7F"/>
    <w:rsid w:val="00BE4D7A"/>
    <w:rsid w:val="00BF0B47"/>
    <w:rsid w:val="00BF5E9B"/>
    <w:rsid w:val="00C850A1"/>
    <w:rsid w:val="00C92E60"/>
    <w:rsid w:val="00CB3920"/>
    <w:rsid w:val="00D06B13"/>
    <w:rsid w:val="00D27BC7"/>
    <w:rsid w:val="00D438D8"/>
    <w:rsid w:val="00E2323D"/>
    <w:rsid w:val="00E321B4"/>
    <w:rsid w:val="00E3398B"/>
    <w:rsid w:val="00E869E6"/>
    <w:rsid w:val="00ED5429"/>
    <w:rsid w:val="00EF0A9B"/>
    <w:rsid w:val="00F07496"/>
    <w:rsid w:val="00F0772F"/>
    <w:rsid w:val="00F55DDF"/>
    <w:rsid w:val="00F867D3"/>
    <w:rsid w:val="00FC48A9"/>
    <w:rsid w:val="00FC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6FC5"/>
  <w14:defaultImageDpi w14:val="32767"/>
  <w15:chartTrackingRefBased/>
  <w15:docId w15:val="{785829BC-DDE7-E94A-A33F-CD1BEB81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AA6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598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4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8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5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9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cksontay/Desktop/2024_Template%20Meeting%20Minutes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2024_Template Meeting Minutes-1.dotx</Template>
  <TotalTime>66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YVETTE Yang</dc:creator>
  <cp:keywords/>
  <dc:description/>
  <cp:lastModifiedBy>Yvette Yang</cp:lastModifiedBy>
  <cp:revision>6</cp:revision>
  <dcterms:created xsi:type="dcterms:W3CDTF">2024-08-16T07:42:00Z</dcterms:created>
  <dcterms:modified xsi:type="dcterms:W3CDTF">2024-08-25T22:26:00Z</dcterms:modified>
</cp:coreProperties>
</file>