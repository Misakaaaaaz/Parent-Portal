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E2236" w14:textId="3E9C61FB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7F14BD">
        <w:rPr>
          <w:rFonts w:asciiTheme="majorHAnsi" w:hAnsiTheme="majorHAnsi" w:cstheme="majorHAnsi"/>
          <w:color w:val="000000" w:themeColor="text1"/>
          <w:sz w:val="24"/>
          <w:szCs w:val="24"/>
        </w:rPr>
        <w:t>Team meeting</w:t>
      </w:r>
    </w:p>
    <w:p w14:paraId="783350C6" w14:textId="6B08B146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9B0EA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p42</w:t>
      </w:r>
    </w:p>
    <w:p w14:paraId="63AEAFFE" w14:textId="77777777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3FA28B0D" w14:textId="324AB7B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9B0EAD">
        <w:rPr>
          <w:rFonts w:asciiTheme="majorHAnsi" w:hAnsiTheme="majorHAnsi" w:cstheme="majorHAnsi"/>
          <w:color w:val="000000" w:themeColor="text1"/>
          <w:sz w:val="24"/>
          <w:szCs w:val="24"/>
        </w:rPr>
        <w:t>Dickson Tay</w:t>
      </w:r>
    </w:p>
    <w:p w14:paraId="59BD3B27" w14:textId="2374A959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9B0EA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In person</w:t>
      </w:r>
    </w:p>
    <w:p w14:paraId="4B93214E" w14:textId="70D0B8F1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9B0EAD">
        <w:rPr>
          <w:rFonts w:asciiTheme="majorHAnsi" w:hAnsiTheme="majorHAnsi" w:cstheme="majorHAnsi"/>
          <w:color w:val="000000" w:themeColor="text1"/>
          <w:sz w:val="24"/>
          <w:szCs w:val="24"/>
        </w:rPr>
        <w:t>13/8/2024</w:t>
      </w:r>
    </w:p>
    <w:p w14:paraId="66719AE1" w14:textId="1A282528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9B0EA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1500-1600</w:t>
      </w:r>
    </w:p>
    <w:p w14:paraId="2F4F9902" w14:textId="77777777" w:rsidR="00696556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689D507" w14:textId="77777777" w:rsidR="009B0EAD" w:rsidRDefault="009B0EAD" w:rsidP="009B0EAD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 w:bidi="ar-SA"/>
        </w:rPr>
        <w:t>Winson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ar-SA"/>
        </w:rPr>
        <w:t xml:space="preserve"> Zhou</w:t>
      </w:r>
    </w:p>
    <w:p w14:paraId="40BE31CE" w14:textId="77777777" w:rsidR="009B0EAD" w:rsidRDefault="009B0EAD" w:rsidP="009B0EAD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Yvette Yang</w:t>
      </w:r>
    </w:p>
    <w:p w14:paraId="5B897185" w14:textId="77777777" w:rsidR="009B0EAD" w:rsidRDefault="009B0EAD" w:rsidP="009B0EAD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 w:bidi="ar-SA"/>
        </w:rPr>
        <w:t>Haofeng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ar-SA"/>
        </w:rPr>
        <w:t xml:space="preserve"> Wang</w:t>
      </w:r>
    </w:p>
    <w:p w14:paraId="42D4D24F" w14:textId="77777777" w:rsidR="009B0EAD" w:rsidRDefault="009B0EAD" w:rsidP="009B0EAD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Kyle Guo</w:t>
      </w:r>
    </w:p>
    <w:p w14:paraId="7994F61D" w14:textId="77777777" w:rsidR="009B0EAD" w:rsidRDefault="009B0EAD" w:rsidP="009B0EAD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Dylan Truong</w:t>
      </w:r>
    </w:p>
    <w:p w14:paraId="62B2B96F" w14:textId="77777777" w:rsidR="009B0EAD" w:rsidRDefault="009B0EAD" w:rsidP="009B0EAD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r>
        <w:rPr>
          <w:rFonts w:ascii="AppleSystemUIFont" w:hAnsi="AppleSystemUIFont" w:cs="AppleSystemUIFont"/>
          <w:sz w:val="26"/>
          <w:szCs w:val="26"/>
          <w:lang w:val="en-GB" w:bidi="ar-SA"/>
        </w:rPr>
        <w:t>Dickson Tay</w:t>
      </w:r>
    </w:p>
    <w:p w14:paraId="52515DD7" w14:textId="77777777" w:rsidR="009B0EAD" w:rsidRPr="003E22B0" w:rsidRDefault="009B0EAD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0DBDEEE" w14:textId="77777777" w:rsidR="009B0EA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</w:p>
    <w:p w14:paraId="1BADB174" w14:textId="78C87D08" w:rsidR="00696556" w:rsidRPr="009B0EAD" w:rsidRDefault="009B0EAD" w:rsidP="009B0EAD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 w:bidi="ar-SA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 w:bidi="ar-SA"/>
        </w:rPr>
        <w:t>Qifan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 w:bidi="ar-SA"/>
        </w:rPr>
        <w:t xml:space="preserve"> Zhu</w:t>
      </w:r>
      <w:r w:rsidR="00ED5429" w:rsidRPr="009B0EAD">
        <w:rPr>
          <w:rFonts w:asciiTheme="majorHAnsi" w:hAnsiTheme="majorHAnsi" w:cstheme="majorHAnsi"/>
          <w:color w:val="000000" w:themeColor="text1"/>
        </w:rPr>
        <w:tab/>
      </w:r>
    </w:p>
    <w:p w14:paraId="717D6CCE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58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4536"/>
        <w:gridCol w:w="3119"/>
        <w:gridCol w:w="2410"/>
        <w:gridCol w:w="1984"/>
      </w:tblGrid>
      <w:tr w:rsidR="00E2323D" w:rsidRPr="00E2323D" w14:paraId="5E9CBB47" w14:textId="77777777" w:rsidTr="009B0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3C4077B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2977" w:type="dxa"/>
          </w:tcPr>
          <w:p w14:paraId="425FE20F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4536" w:type="dxa"/>
          </w:tcPr>
          <w:p w14:paraId="73703456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119" w:type="dxa"/>
          </w:tcPr>
          <w:p w14:paraId="3294ADBF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2410" w:type="dxa"/>
          </w:tcPr>
          <w:p w14:paraId="0CDA3E73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1984" w:type="dxa"/>
          </w:tcPr>
          <w:p w14:paraId="2B9A6EE3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33CE48C7" w14:textId="77777777" w:rsidTr="009B0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DC97134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977" w:type="dxa"/>
          </w:tcPr>
          <w:p w14:paraId="7408ACA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4536" w:type="dxa"/>
          </w:tcPr>
          <w:p w14:paraId="7318EB9B" w14:textId="77777777" w:rsidR="00864A82" w:rsidRDefault="00B947BA" w:rsidP="007F14BD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XP Summary</w:t>
            </w:r>
          </w:p>
          <w:p w14:paraId="35167046" w14:textId="33BC89CD" w:rsidR="00B947BA" w:rsidRPr="007F14BD" w:rsidRDefault="00B947BA" w:rsidP="007F14BD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Scope Statement</w:t>
            </w:r>
          </w:p>
        </w:tc>
        <w:tc>
          <w:tcPr>
            <w:tcW w:w="3119" w:type="dxa"/>
          </w:tcPr>
          <w:p w14:paraId="38DE0D7D" w14:textId="7D77D290" w:rsidR="00864A82" w:rsidRPr="00864A82" w:rsidRDefault="00F24AD3" w:rsidP="00F24AD3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These were tasks needed to do</w:t>
            </w:r>
          </w:p>
        </w:tc>
        <w:tc>
          <w:tcPr>
            <w:tcW w:w="2410" w:type="dxa"/>
          </w:tcPr>
          <w:p w14:paraId="45C4C8E9" w14:textId="77777777" w:rsidR="00696556" w:rsidRDefault="009B0EAD" w:rsidP="009B0EAD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Kyle, Yvette</w:t>
            </w:r>
          </w:p>
          <w:p w14:paraId="39B84901" w14:textId="7DE52C03" w:rsidR="009B0EAD" w:rsidRPr="009B0EAD" w:rsidRDefault="009B0EAD" w:rsidP="009B0EAD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1984" w:type="dxa"/>
          </w:tcPr>
          <w:p w14:paraId="6DD587F9" w14:textId="0A5BB6BD" w:rsidR="00696556" w:rsidRPr="00864A82" w:rsidRDefault="00696556" w:rsidP="00864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4899B101" w14:textId="77777777" w:rsidTr="009B0EA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CAD4BC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977" w:type="dxa"/>
          </w:tcPr>
          <w:p w14:paraId="7F4FECFC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4536" w:type="dxa"/>
          </w:tcPr>
          <w:p w14:paraId="384384B2" w14:textId="452D4790" w:rsidR="00864A82" w:rsidRPr="00864A82" w:rsidRDefault="00B947BA" w:rsidP="00B947BA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Setting up Jira</w:t>
            </w:r>
          </w:p>
        </w:tc>
        <w:tc>
          <w:tcPr>
            <w:tcW w:w="3119" w:type="dxa"/>
          </w:tcPr>
          <w:p w14:paraId="114671F7" w14:textId="53A62FE5" w:rsidR="00864A82" w:rsidRPr="00F24AD3" w:rsidRDefault="00F24AD3" w:rsidP="00F24AD3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Set the backlog</w:t>
            </w:r>
          </w:p>
        </w:tc>
        <w:tc>
          <w:tcPr>
            <w:tcW w:w="2410" w:type="dxa"/>
          </w:tcPr>
          <w:p w14:paraId="568EC747" w14:textId="1EFD9C77" w:rsidR="00696556" w:rsidRPr="009B0EAD" w:rsidRDefault="009B0EAD" w:rsidP="009B0EAD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Winson</w:t>
            </w:r>
            <w:proofErr w:type="spellEnd"/>
          </w:p>
        </w:tc>
        <w:tc>
          <w:tcPr>
            <w:tcW w:w="1984" w:type="dxa"/>
          </w:tcPr>
          <w:p w14:paraId="3E7FD1A0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0CDA9104" w14:textId="77777777" w:rsidTr="009B0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B2850F3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977" w:type="dxa"/>
          </w:tcPr>
          <w:p w14:paraId="64B64F1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4536" w:type="dxa"/>
          </w:tcPr>
          <w:p w14:paraId="04D448E9" w14:textId="1C71CF4D" w:rsidR="00864A82" w:rsidRDefault="00B947BA" w:rsidP="00B9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We are working well with each other. We </w:t>
            </w:r>
            <w:proofErr w:type="gramStart"/>
            <w:r>
              <w:rPr>
                <w:rFonts w:asciiTheme="majorHAnsi" w:hAnsiTheme="majorHAnsi" w:cstheme="majorHAnsi"/>
              </w:rPr>
              <w:t>are able to</w:t>
            </w:r>
            <w:proofErr w:type="gramEnd"/>
            <w:r>
              <w:rPr>
                <w:rFonts w:asciiTheme="majorHAnsi" w:hAnsiTheme="majorHAnsi" w:cstheme="majorHAnsi"/>
              </w:rPr>
              <w:t xml:space="preserve"> complete the tasks set and</w:t>
            </w:r>
            <w:r w:rsidR="009B0EAD">
              <w:rPr>
                <w:rFonts w:asciiTheme="majorHAnsi" w:hAnsiTheme="majorHAnsi" w:cstheme="majorHAnsi"/>
              </w:rPr>
              <w:t xml:space="preserve"> communicate well</w:t>
            </w:r>
          </w:p>
          <w:p w14:paraId="010B07C2" w14:textId="67F8DA07" w:rsidR="00B947BA" w:rsidRPr="00B947BA" w:rsidRDefault="00B947BA" w:rsidP="00B947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1F35529A" w14:textId="7DFCBC4D" w:rsidR="00696556" w:rsidRPr="00864A82" w:rsidRDefault="009B0EAD" w:rsidP="009B0EAD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always communicate using social media</w:t>
            </w:r>
          </w:p>
        </w:tc>
        <w:tc>
          <w:tcPr>
            <w:tcW w:w="2410" w:type="dxa"/>
          </w:tcPr>
          <w:p w14:paraId="5BAEAF78" w14:textId="5ED0754E" w:rsidR="00696556" w:rsidRPr="009B0EAD" w:rsidRDefault="009B0EAD" w:rsidP="009B0EAD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1984" w:type="dxa"/>
          </w:tcPr>
          <w:p w14:paraId="578E658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1DE617B" w14:textId="77777777" w:rsidTr="009B0EA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7FA022C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lastRenderedPageBreak/>
              <w:t>4</w:t>
            </w:r>
          </w:p>
        </w:tc>
        <w:tc>
          <w:tcPr>
            <w:tcW w:w="2977" w:type="dxa"/>
          </w:tcPr>
          <w:p w14:paraId="0D3222E9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4536" w:type="dxa"/>
          </w:tcPr>
          <w:p w14:paraId="5771FEB6" w14:textId="3FB92E2B" w:rsidR="00696556" w:rsidRPr="00B947BA" w:rsidRDefault="00F24AD3" w:rsidP="00B947BA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3119" w:type="dxa"/>
          </w:tcPr>
          <w:p w14:paraId="4B45838D" w14:textId="7BF14987" w:rsidR="00696556" w:rsidRPr="00864A82" w:rsidRDefault="00F24AD3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 xml:space="preserve">Nothing of note </w:t>
            </w:r>
          </w:p>
        </w:tc>
        <w:tc>
          <w:tcPr>
            <w:tcW w:w="2410" w:type="dxa"/>
          </w:tcPr>
          <w:p w14:paraId="44D4A698" w14:textId="280A0656" w:rsidR="00696556" w:rsidRPr="00F24AD3" w:rsidRDefault="00F24AD3" w:rsidP="00F24AD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F24AD3">
              <w:rPr>
                <w:rFonts w:asciiTheme="majorHAnsi" w:hAnsiTheme="majorHAnsi" w:cstheme="majorHAnsi"/>
              </w:rPr>
              <w:t xml:space="preserve">Group Effort </w:t>
            </w:r>
          </w:p>
        </w:tc>
        <w:tc>
          <w:tcPr>
            <w:tcW w:w="1984" w:type="dxa"/>
          </w:tcPr>
          <w:p w14:paraId="2D07DE0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39D33C0" w14:textId="77777777" w:rsidTr="009B0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B4E6D7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977" w:type="dxa"/>
          </w:tcPr>
          <w:p w14:paraId="3ACA80D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4536" w:type="dxa"/>
          </w:tcPr>
          <w:p w14:paraId="40501964" w14:textId="42790704" w:rsidR="00864A82" w:rsidRDefault="00B947BA" w:rsidP="00B947BA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Set up a contribution file for each week </w:t>
            </w:r>
          </w:p>
          <w:p w14:paraId="79CAD5FF" w14:textId="412A8A9E" w:rsidR="00B947BA" w:rsidRPr="00864A82" w:rsidRDefault="009B0EAD" w:rsidP="00B947BA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Decide which portal to choose from</w:t>
            </w:r>
          </w:p>
        </w:tc>
        <w:tc>
          <w:tcPr>
            <w:tcW w:w="3119" w:type="dxa"/>
          </w:tcPr>
          <w:p w14:paraId="1DF8B8D6" w14:textId="77777777" w:rsidR="00696556" w:rsidRDefault="00F24AD3" w:rsidP="00F24AD3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Show who is contributing</w:t>
            </w:r>
          </w:p>
          <w:p w14:paraId="75809789" w14:textId="3DCB8739" w:rsidR="00F24AD3" w:rsidRPr="00864A82" w:rsidRDefault="00F24AD3" w:rsidP="00F24AD3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a portal so we can work on its features</w:t>
            </w:r>
          </w:p>
        </w:tc>
        <w:tc>
          <w:tcPr>
            <w:tcW w:w="2410" w:type="dxa"/>
          </w:tcPr>
          <w:p w14:paraId="70D3A6A5" w14:textId="77777777" w:rsidR="00696556" w:rsidRDefault="00F24AD3" w:rsidP="00F24AD3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  <w:p w14:paraId="6142655E" w14:textId="2E62D342" w:rsidR="00F24AD3" w:rsidRPr="00F24AD3" w:rsidRDefault="00F24AD3" w:rsidP="00F24AD3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Group Effort</w:t>
            </w:r>
          </w:p>
        </w:tc>
        <w:tc>
          <w:tcPr>
            <w:tcW w:w="1984" w:type="dxa"/>
          </w:tcPr>
          <w:p w14:paraId="4B37B811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1EF2AA5" w14:textId="77777777" w:rsidTr="009B0EA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0D722D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977" w:type="dxa"/>
          </w:tcPr>
          <w:p w14:paraId="486086FE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4536" w:type="dxa"/>
          </w:tcPr>
          <w:p w14:paraId="56607DFA" w14:textId="77777777" w:rsidR="00864A82" w:rsidRDefault="00B947BA" w:rsidP="00B947BA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Read through the slides that the client sent about the project </w:t>
            </w:r>
          </w:p>
          <w:p w14:paraId="1E144A6A" w14:textId="4ECDBADC" w:rsidR="00F24AD3" w:rsidRPr="00B947BA" w:rsidRDefault="00F24AD3" w:rsidP="00B947BA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Decide which portal to choose from</w:t>
            </w:r>
          </w:p>
        </w:tc>
        <w:tc>
          <w:tcPr>
            <w:tcW w:w="3119" w:type="dxa"/>
          </w:tcPr>
          <w:p w14:paraId="76A67E4B" w14:textId="77777777" w:rsidR="00864A82" w:rsidRDefault="00F24AD3" w:rsidP="00F24AD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 better understand the project entails</w:t>
            </w:r>
          </w:p>
          <w:p w14:paraId="0B778087" w14:textId="1E3E0C9E" w:rsidR="00F24AD3" w:rsidRPr="00F24AD3" w:rsidRDefault="00F24AD3" w:rsidP="00F24AD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>elect a portal so we can work on its features</w:t>
            </w:r>
          </w:p>
        </w:tc>
        <w:tc>
          <w:tcPr>
            <w:tcW w:w="2410" w:type="dxa"/>
          </w:tcPr>
          <w:p w14:paraId="05546DAA" w14:textId="77777777" w:rsidR="00696556" w:rsidRDefault="00F24AD3" w:rsidP="00F24AD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Everyone</w:t>
            </w:r>
          </w:p>
          <w:p w14:paraId="028A817B" w14:textId="35C32E29" w:rsidR="00F24AD3" w:rsidRPr="00F24AD3" w:rsidRDefault="00F24AD3" w:rsidP="00F24AD3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Everyone</w:t>
            </w:r>
          </w:p>
        </w:tc>
        <w:tc>
          <w:tcPr>
            <w:tcW w:w="1984" w:type="dxa"/>
          </w:tcPr>
          <w:p w14:paraId="1695F546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0721B58C" w14:textId="77777777" w:rsidTr="009B0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F43A681" w14:textId="77777777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2977" w:type="dxa"/>
          </w:tcPr>
          <w:p w14:paraId="01575CF0" w14:textId="77777777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4536" w:type="dxa"/>
          </w:tcPr>
          <w:p w14:paraId="0F950DE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6442F88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84680A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984" w:type="dxa"/>
          </w:tcPr>
          <w:p w14:paraId="43C2116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33E6047" w14:textId="77777777" w:rsidR="004A31C0" w:rsidRPr="00E2323D" w:rsidRDefault="004A31C0">
      <w:pPr>
        <w:rPr>
          <w:rFonts w:asciiTheme="majorHAnsi" w:hAnsiTheme="majorHAnsi" w:cstheme="majorHAnsi"/>
        </w:rPr>
      </w:pPr>
    </w:p>
    <w:sectPr w:rsidR="004A31C0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DA5E8" w14:textId="77777777" w:rsidR="00913DAF" w:rsidRDefault="00913DAF" w:rsidP="00696556">
      <w:r>
        <w:separator/>
      </w:r>
    </w:p>
  </w:endnote>
  <w:endnote w:type="continuationSeparator" w:id="0">
    <w:p w14:paraId="2052C824" w14:textId="77777777" w:rsidR="00913DAF" w:rsidRDefault="00913DAF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02EC2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6C681E1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6B189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09C0492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2582C0A7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71575C60" w14:textId="449B8DBD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B1671F">
                <w:rPr>
                  <w:caps/>
                  <w:color w:val="808080" w:themeColor="background1" w:themeShade="80"/>
                  <w:sz w:val="18"/>
                  <w:szCs w:val="18"/>
                </w:rPr>
                <w:t>Dickson Tay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F7FD107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425889B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44820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C6A52" w14:textId="77777777" w:rsidR="00913DAF" w:rsidRDefault="00913DAF" w:rsidP="00696556">
      <w:r>
        <w:separator/>
      </w:r>
    </w:p>
  </w:footnote>
  <w:footnote w:type="continuationSeparator" w:id="0">
    <w:p w14:paraId="7B501F47" w14:textId="77777777" w:rsidR="00913DAF" w:rsidRDefault="00913DAF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CB4DF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70F2B68A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6093A74" w14:textId="77777777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1B1432EF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358416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A51C36C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DC2C04E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BD22126" w14:textId="77777777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F99D2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E483B"/>
    <w:multiLevelType w:val="hybridMultilevel"/>
    <w:tmpl w:val="517C8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53794"/>
    <w:multiLevelType w:val="hybridMultilevel"/>
    <w:tmpl w:val="A8C4E8A4"/>
    <w:lvl w:ilvl="0" w:tplc="1BFC1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95A9F"/>
    <w:multiLevelType w:val="hybridMultilevel"/>
    <w:tmpl w:val="FBEE84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025C4"/>
    <w:multiLevelType w:val="hybridMultilevel"/>
    <w:tmpl w:val="34D43760"/>
    <w:lvl w:ilvl="0" w:tplc="1CE0FC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B5C38"/>
    <w:multiLevelType w:val="hybridMultilevel"/>
    <w:tmpl w:val="7A441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4AB2"/>
    <w:multiLevelType w:val="hybridMultilevel"/>
    <w:tmpl w:val="847E3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7715D"/>
    <w:multiLevelType w:val="hybridMultilevel"/>
    <w:tmpl w:val="105AB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82A08"/>
    <w:multiLevelType w:val="hybridMultilevel"/>
    <w:tmpl w:val="01206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21A91"/>
    <w:multiLevelType w:val="hybridMultilevel"/>
    <w:tmpl w:val="206AC7D0"/>
    <w:lvl w:ilvl="0" w:tplc="FB744F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17347CE"/>
    <w:multiLevelType w:val="hybridMultilevel"/>
    <w:tmpl w:val="A784E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71D1C"/>
    <w:multiLevelType w:val="hybridMultilevel"/>
    <w:tmpl w:val="2D4AD5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F141C"/>
    <w:multiLevelType w:val="hybridMultilevel"/>
    <w:tmpl w:val="AAFCF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2006F"/>
    <w:multiLevelType w:val="hybridMultilevel"/>
    <w:tmpl w:val="7A685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A0F29"/>
    <w:multiLevelType w:val="hybridMultilevel"/>
    <w:tmpl w:val="1284C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36BC2"/>
    <w:multiLevelType w:val="hybridMultilevel"/>
    <w:tmpl w:val="BBFE7A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07BE1"/>
    <w:multiLevelType w:val="hybridMultilevel"/>
    <w:tmpl w:val="2F88E3B6"/>
    <w:lvl w:ilvl="0" w:tplc="642C5A2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F639F"/>
    <w:multiLevelType w:val="hybridMultilevel"/>
    <w:tmpl w:val="595EE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F02789"/>
    <w:multiLevelType w:val="hybridMultilevel"/>
    <w:tmpl w:val="0C0443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9122F"/>
    <w:multiLevelType w:val="hybridMultilevel"/>
    <w:tmpl w:val="068A2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C019B"/>
    <w:multiLevelType w:val="hybridMultilevel"/>
    <w:tmpl w:val="46943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D12B9"/>
    <w:multiLevelType w:val="hybridMultilevel"/>
    <w:tmpl w:val="C0541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51696"/>
    <w:multiLevelType w:val="hybridMultilevel"/>
    <w:tmpl w:val="72F6D7C4"/>
    <w:lvl w:ilvl="0" w:tplc="C6C61D0A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A0EB1"/>
    <w:multiLevelType w:val="hybridMultilevel"/>
    <w:tmpl w:val="1B840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0718D"/>
    <w:multiLevelType w:val="hybridMultilevel"/>
    <w:tmpl w:val="AE961D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568A8"/>
    <w:multiLevelType w:val="hybridMultilevel"/>
    <w:tmpl w:val="F5A66D54"/>
    <w:lvl w:ilvl="0" w:tplc="0E6A53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24008D"/>
    <w:multiLevelType w:val="hybridMultilevel"/>
    <w:tmpl w:val="58F41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42773">
    <w:abstractNumId w:val="7"/>
  </w:num>
  <w:num w:numId="2" w16cid:durableId="589048736">
    <w:abstractNumId w:val="10"/>
  </w:num>
  <w:num w:numId="3" w16cid:durableId="1146581780">
    <w:abstractNumId w:val="20"/>
  </w:num>
  <w:num w:numId="4" w16cid:durableId="356925442">
    <w:abstractNumId w:val="6"/>
  </w:num>
  <w:num w:numId="5" w16cid:durableId="927346966">
    <w:abstractNumId w:val="15"/>
  </w:num>
  <w:num w:numId="6" w16cid:durableId="189030389">
    <w:abstractNumId w:val="19"/>
  </w:num>
  <w:num w:numId="7" w16cid:durableId="672145603">
    <w:abstractNumId w:val="3"/>
  </w:num>
  <w:num w:numId="8" w16cid:durableId="1211377884">
    <w:abstractNumId w:val="17"/>
  </w:num>
  <w:num w:numId="9" w16cid:durableId="1875649264">
    <w:abstractNumId w:val="14"/>
  </w:num>
  <w:num w:numId="10" w16cid:durableId="951090565">
    <w:abstractNumId w:val="13"/>
  </w:num>
  <w:num w:numId="11" w16cid:durableId="1382055000">
    <w:abstractNumId w:val="11"/>
  </w:num>
  <w:num w:numId="12" w16cid:durableId="1753819358">
    <w:abstractNumId w:val="23"/>
  </w:num>
  <w:num w:numId="13" w16cid:durableId="2025548210">
    <w:abstractNumId w:val="1"/>
  </w:num>
  <w:num w:numId="14" w16cid:durableId="1565800191">
    <w:abstractNumId w:val="2"/>
  </w:num>
  <w:num w:numId="15" w16cid:durableId="135147785">
    <w:abstractNumId w:val="12"/>
  </w:num>
  <w:num w:numId="16" w16cid:durableId="671954031">
    <w:abstractNumId w:val="5"/>
  </w:num>
  <w:num w:numId="17" w16cid:durableId="1151092032">
    <w:abstractNumId w:val="21"/>
  </w:num>
  <w:num w:numId="18" w16cid:durableId="867719500">
    <w:abstractNumId w:val="8"/>
  </w:num>
  <w:num w:numId="19" w16cid:durableId="672219070">
    <w:abstractNumId w:val="26"/>
  </w:num>
  <w:num w:numId="20" w16cid:durableId="988094634">
    <w:abstractNumId w:val="24"/>
  </w:num>
  <w:num w:numId="21" w16cid:durableId="1319459585">
    <w:abstractNumId w:val="4"/>
  </w:num>
  <w:num w:numId="22" w16cid:durableId="292179098">
    <w:abstractNumId w:val="9"/>
  </w:num>
  <w:num w:numId="23" w16cid:durableId="1627849748">
    <w:abstractNumId w:val="16"/>
  </w:num>
  <w:num w:numId="24" w16cid:durableId="744689741">
    <w:abstractNumId w:val="18"/>
  </w:num>
  <w:num w:numId="25" w16cid:durableId="1931429025">
    <w:abstractNumId w:val="25"/>
  </w:num>
  <w:num w:numId="26" w16cid:durableId="2033337378">
    <w:abstractNumId w:val="0"/>
  </w:num>
  <w:num w:numId="27" w16cid:durableId="204767431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1F"/>
    <w:rsid w:val="00004EC6"/>
    <w:rsid w:val="0006138F"/>
    <w:rsid w:val="000851C3"/>
    <w:rsid w:val="000B3AEA"/>
    <w:rsid w:val="00104AF3"/>
    <w:rsid w:val="0011036F"/>
    <w:rsid w:val="001C022C"/>
    <w:rsid w:val="001D3725"/>
    <w:rsid w:val="001F0DC0"/>
    <w:rsid w:val="00213899"/>
    <w:rsid w:val="002D64B9"/>
    <w:rsid w:val="002E2E5A"/>
    <w:rsid w:val="00346F76"/>
    <w:rsid w:val="003E22B0"/>
    <w:rsid w:val="00412483"/>
    <w:rsid w:val="004857AB"/>
    <w:rsid w:val="004A31C0"/>
    <w:rsid w:val="0055705E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7F14BD"/>
    <w:rsid w:val="008015D2"/>
    <w:rsid w:val="00864A82"/>
    <w:rsid w:val="00913DAF"/>
    <w:rsid w:val="009170C9"/>
    <w:rsid w:val="009B0EAD"/>
    <w:rsid w:val="00A037FC"/>
    <w:rsid w:val="00A26130"/>
    <w:rsid w:val="00A74E73"/>
    <w:rsid w:val="00AA6A7F"/>
    <w:rsid w:val="00B1671F"/>
    <w:rsid w:val="00B947BA"/>
    <w:rsid w:val="00BF5E9B"/>
    <w:rsid w:val="00CB3920"/>
    <w:rsid w:val="00D438D8"/>
    <w:rsid w:val="00E2323D"/>
    <w:rsid w:val="00E3398B"/>
    <w:rsid w:val="00ED5429"/>
    <w:rsid w:val="00EF0A9B"/>
    <w:rsid w:val="00F24AD3"/>
    <w:rsid w:val="00F55DDF"/>
    <w:rsid w:val="00F5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0CAD"/>
  <w14:defaultImageDpi w14:val="32767"/>
  <w15:chartTrackingRefBased/>
  <w15:docId w15:val="{B9885FBB-8314-E64A-B457-DBD8283E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AA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cksontay/Desktop/2024_Template%20Meeting%20Minutes-1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2024_Template Meeting Minutes-1 2.dotx</Template>
  <TotalTime>732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Dickson Tay</dc:creator>
  <cp:keywords/>
  <dc:description/>
  <cp:lastModifiedBy>Dickson Tay</cp:lastModifiedBy>
  <cp:revision>4</cp:revision>
  <dcterms:created xsi:type="dcterms:W3CDTF">2024-08-15T06:06:00Z</dcterms:created>
  <dcterms:modified xsi:type="dcterms:W3CDTF">2024-08-23T07:36:00Z</dcterms:modified>
</cp:coreProperties>
</file>