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7967" w14:textId="7777777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FC49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Client meeting </w:t>
      </w:r>
    </w:p>
    <w:p w14:paraId="28395ACE" w14:textId="089F1AFF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  <w:r w:rsidR="00E869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P42</w:t>
      </w:r>
    </w:p>
    <w:p w14:paraId="3B5D6A60" w14:textId="0CB7B4B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="00E869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N/A</w:t>
      </w:r>
    </w:p>
    <w:p w14:paraId="09C6C10A" w14:textId="604220E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="00E869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Yvette Yang</w:t>
      </w:r>
    </w:p>
    <w:p w14:paraId="28E86025" w14:textId="77777777" w:rsidR="00696556" w:rsidRDefault="00696556" w:rsidP="00696556">
      <w:pPr>
        <w:pStyle w:val="NoSpacing"/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FC49A1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In person</w:t>
      </w:r>
    </w:p>
    <w:p w14:paraId="520FE26B" w14:textId="77777777" w:rsidR="00F867D3" w:rsidRPr="003E22B0" w:rsidRDefault="00F867D3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5BD382A" w14:textId="693D11AA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869E6">
        <w:rPr>
          <w:rFonts w:asciiTheme="majorHAnsi" w:hAnsiTheme="majorHAnsi" w:cstheme="majorHAnsi"/>
          <w:color w:val="000000" w:themeColor="text1"/>
          <w:sz w:val="24"/>
          <w:szCs w:val="24"/>
        </w:rPr>
        <w:t>20</w:t>
      </w:r>
      <w:r w:rsidR="00012937">
        <w:rPr>
          <w:rFonts w:asciiTheme="majorHAnsi" w:hAnsiTheme="majorHAnsi" w:cstheme="majorHAnsi"/>
          <w:color w:val="000000" w:themeColor="text1"/>
          <w:sz w:val="24"/>
          <w:szCs w:val="24"/>
        </w:rPr>
        <w:t>/08/2024</w:t>
      </w:r>
    </w:p>
    <w:p w14:paraId="7720A375" w14:textId="26111B20" w:rsidR="00696556" w:rsidRPr="00E869E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14</w:t>
      </w:r>
      <w:r w:rsidR="00E869E6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00-15</w:t>
      </w:r>
      <w:r w:rsidR="00E869E6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00</w:t>
      </w:r>
    </w:p>
    <w:p w14:paraId="3A2BB79D" w14:textId="77777777" w:rsidR="0069655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C49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3A2FE278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Grace Guan (client)</w:t>
      </w:r>
    </w:p>
    <w:p w14:paraId="5A0FE6AA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Winson Zhou</w:t>
      </w:r>
    </w:p>
    <w:p w14:paraId="2F10F621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Yvette Yang</w:t>
      </w:r>
    </w:p>
    <w:p w14:paraId="38BF18D2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Haofeng Wang</w:t>
      </w:r>
    </w:p>
    <w:p w14:paraId="1627F90C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Kyle Guo</w:t>
      </w:r>
    </w:p>
    <w:p w14:paraId="168A0326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Dylan Truong</w:t>
      </w:r>
    </w:p>
    <w:p w14:paraId="47A78EB6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Dickson Tay</w:t>
      </w:r>
    </w:p>
    <w:p w14:paraId="10766183" w14:textId="53347E82" w:rsidR="00E869E6" w:rsidRDefault="00E869E6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Qifan Zhu</w:t>
      </w:r>
    </w:p>
    <w:p w14:paraId="021AC805" w14:textId="77777777" w:rsidR="00FC49A1" w:rsidRPr="003E22B0" w:rsidRDefault="00FC49A1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8780A82" w14:textId="77777777" w:rsidR="00FC49A1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1037FAE4" w14:textId="0CBD9373" w:rsidR="00FC49A1" w:rsidRDefault="00E869E6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N/A</w:t>
      </w:r>
    </w:p>
    <w:p w14:paraId="4EA0C941" w14:textId="77777777" w:rsidR="00696556" w:rsidRPr="00E2323D" w:rsidRDefault="00ED5429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0955A6F2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4536"/>
        <w:gridCol w:w="3119"/>
        <w:gridCol w:w="1843"/>
        <w:gridCol w:w="2551"/>
      </w:tblGrid>
      <w:tr w:rsidR="00E2323D" w:rsidRPr="00E2323D" w14:paraId="63D06027" w14:textId="77777777" w:rsidTr="0086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F24DB5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977" w:type="dxa"/>
          </w:tcPr>
          <w:p w14:paraId="2B9BF0A5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4536" w:type="dxa"/>
          </w:tcPr>
          <w:p w14:paraId="186BC641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119" w:type="dxa"/>
          </w:tcPr>
          <w:p w14:paraId="79A17D0F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843" w:type="dxa"/>
          </w:tcPr>
          <w:p w14:paraId="4347934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551" w:type="dxa"/>
          </w:tcPr>
          <w:p w14:paraId="2BEAA533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1360809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C05B513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977" w:type="dxa"/>
          </w:tcPr>
          <w:p w14:paraId="12006BE1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4536" w:type="dxa"/>
          </w:tcPr>
          <w:p w14:paraId="64473CFA" w14:textId="6D27D113" w:rsidR="00E869E6" w:rsidRPr="00E869E6" w:rsidRDefault="00E869E6" w:rsidP="00E869E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869E6">
              <w:rPr>
                <w:rFonts w:asciiTheme="majorHAnsi" w:hAnsiTheme="majorHAnsi" w:cstheme="majorHAnsi"/>
              </w:rPr>
              <w:t>Meet with the student portal team</w:t>
            </w:r>
          </w:p>
          <w:p w14:paraId="1FB022E9" w14:textId="45241A31" w:rsidR="00E869E6" w:rsidRDefault="00E869E6" w:rsidP="00E869E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Understand the project scope of the student portal</w:t>
            </w:r>
          </w:p>
          <w:p w14:paraId="700BE911" w14:textId="2E9EDF77" w:rsidR="00E869E6" w:rsidRPr="00E869E6" w:rsidRDefault="00E869E6" w:rsidP="00E869E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HAnsi" w:hAnsiTheme="majorHAnsi" w:cstheme="majorHAnsi"/>
                <w:lang w:eastAsia="zh-CN"/>
              </w:rPr>
              <w:lastRenderedPageBreak/>
              <w:t>Demonstration of the basic UI for the parent portal</w:t>
            </w:r>
          </w:p>
        </w:tc>
        <w:tc>
          <w:tcPr>
            <w:tcW w:w="3119" w:type="dxa"/>
          </w:tcPr>
          <w:p w14:paraId="13F932BB" w14:textId="3DDAE592" w:rsidR="00864A82" w:rsidRPr="005462B1" w:rsidRDefault="005462B1" w:rsidP="005462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Done</w:t>
            </w:r>
          </w:p>
        </w:tc>
        <w:tc>
          <w:tcPr>
            <w:tcW w:w="1843" w:type="dxa"/>
          </w:tcPr>
          <w:p w14:paraId="5A1BE5A8" w14:textId="77777777" w:rsidR="00696556" w:rsidRPr="00864A82" w:rsidRDefault="00AA6A7F" w:rsidP="0086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4A82"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7B4640EF" w14:textId="6D0E0039" w:rsidR="00696556" w:rsidRPr="005462B1" w:rsidRDefault="00696556" w:rsidP="005462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0DC6D5D" w14:textId="77777777" w:rsidTr="00864A8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0DF1AD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977" w:type="dxa"/>
          </w:tcPr>
          <w:p w14:paraId="2A14535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4536" w:type="dxa"/>
          </w:tcPr>
          <w:p w14:paraId="1D352064" w14:textId="77777777" w:rsidR="00864A82" w:rsidRDefault="0085598B" w:rsidP="00E869E6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  <w:lang w:eastAsia="zh-CN"/>
              </w:rPr>
              <w:t>Discuss with the student portal team to finalize the shared functionality</w:t>
            </w:r>
          </w:p>
          <w:p w14:paraId="71B0B0E5" w14:textId="0572C316" w:rsidR="0085598B" w:rsidRDefault="0085598B" w:rsidP="0085598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  <w:lang w:eastAsia="zh-CN"/>
              </w:rPr>
              <w:t>Design the high-fidelity prototype for the parent portal</w:t>
            </w:r>
          </w:p>
          <w:p w14:paraId="360BD48B" w14:textId="77777777" w:rsidR="0085598B" w:rsidRDefault="0085598B" w:rsidP="0085598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  <w:lang w:eastAsia="zh-CN"/>
              </w:rPr>
              <w:t>Create the React app</w:t>
            </w:r>
          </w:p>
          <w:p w14:paraId="68CEDA4B" w14:textId="2C04A7C5" w:rsidR="0085598B" w:rsidRPr="0085598B" w:rsidRDefault="0085598B" w:rsidP="0085598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  <w:lang w:eastAsia="zh-CN"/>
              </w:rPr>
              <w:t xml:space="preserve">Set up </w:t>
            </w:r>
            <w:r w:rsidRPr="0085598B">
              <w:rPr>
                <w:rFonts w:asciiTheme="majorHAnsi" w:hAnsiTheme="majorHAnsi" w:cstheme="majorHAnsi"/>
                <w:lang w:eastAsia="zh-CN"/>
              </w:rPr>
              <w:t>Node.js and Express.js server</w:t>
            </w:r>
          </w:p>
        </w:tc>
        <w:tc>
          <w:tcPr>
            <w:tcW w:w="3119" w:type="dxa"/>
          </w:tcPr>
          <w:p w14:paraId="62996256" w14:textId="02D1EA06" w:rsidR="00864A82" w:rsidRPr="005462B1" w:rsidRDefault="005462B1" w:rsidP="005462B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Working on </w:t>
            </w:r>
          </w:p>
        </w:tc>
        <w:tc>
          <w:tcPr>
            <w:tcW w:w="1843" w:type="dxa"/>
          </w:tcPr>
          <w:p w14:paraId="315E5715" w14:textId="77777777" w:rsidR="00696556" w:rsidRPr="00864A82" w:rsidRDefault="00864A82" w:rsidP="00864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0B3F924E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078D152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5C5703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977" w:type="dxa"/>
          </w:tcPr>
          <w:p w14:paraId="4882D9D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4536" w:type="dxa"/>
          </w:tcPr>
          <w:p w14:paraId="1EB3994C" w14:textId="638EC2AC" w:rsidR="0085598B" w:rsidRPr="0085598B" w:rsidRDefault="0085598B" w:rsidP="0085598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eastAsia="zh-CN"/>
              </w:rPr>
              <w:t>General style and theme color of the parent portal are decided</w:t>
            </w:r>
          </w:p>
        </w:tc>
        <w:tc>
          <w:tcPr>
            <w:tcW w:w="3119" w:type="dxa"/>
          </w:tcPr>
          <w:p w14:paraId="6B0CCD20" w14:textId="40C23484" w:rsidR="00696556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Done</w:t>
            </w:r>
          </w:p>
        </w:tc>
        <w:tc>
          <w:tcPr>
            <w:tcW w:w="1843" w:type="dxa"/>
          </w:tcPr>
          <w:p w14:paraId="652640A1" w14:textId="77777777" w:rsidR="00696556" w:rsidRPr="00E2323D" w:rsidRDefault="00864A8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078A5202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530FFB5E" w14:textId="77777777" w:rsidTr="00864A8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0312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977" w:type="dxa"/>
          </w:tcPr>
          <w:p w14:paraId="0EE0FF5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4536" w:type="dxa"/>
          </w:tcPr>
          <w:p w14:paraId="00853295" w14:textId="77777777" w:rsidR="00696556" w:rsidRDefault="0085598B" w:rsidP="0085598B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Finalize the layout of the UI portal</w:t>
            </w:r>
          </w:p>
          <w:p w14:paraId="68AF91E0" w14:textId="1CE7C256" w:rsidR="0085598B" w:rsidRPr="0085598B" w:rsidRDefault="00D06B13" w:rsidP="0085598B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eastAsia="zh-CN"/>
              </w:rPr>
              <w:t>Determine the technology stack</w:t>
            </w:r>
          </w:p>
        </w:tc>
        <w:tc>
          <w:tcPr>
            <w:tcW w:w="3119" w:type="dxa"/>
          </w:tcPr>
          <w:p w14:paraId="327C3B35" w14:textId="7753DD66" w:rsidR="00696556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Working on</w:t>
            </w:r>
          </w:p>
        </w:tc>
        <w:tc>
          <w:tcPr>
            <w:tcW w:w="1843" w:type="dxa"/>
          </w:tcPr>
          <w:p w14:paraId="62F82B41" w14:textId="41EAB172" w:rsidR="00696556" w:rsidRPr="00E2323D" w:rsidRDefault="005462B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65A055FF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8210F76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2B15EC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977" w:type="dxa"/>
          </w:tcPr>
          <w:p w14:paraId="3AF4D13B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4536" w:type="dxa"/>
          </w:tcPr>
          <w:p w14:paraId="31CAB78A" w14:textId="77777777" w:rsidR="00D06B13" w:rsidRDefault="00D06B13" w:rsidP="00D06B1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eastAsia="zh-CN"/>
              </w:rPr>
              <w:t>Make a group-to-group meeting with the student portal team</w:t>
            </w:r>
          </w:p>
          <w:p w14:paraId="21AF9602" w14:textId="00D2632E" w:rsidR="00D06B13" w:rsidRPr="00D06B13" w:rsidRDefault="00D06B13" w:rsidP="00D06B1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eastAsia="zh-CN"/>
              </w:rPr>
              <w:t>Finish the high-fidelity prototype as soon as possible</w:t>
            </w:r>
          </w:p>
        </w:tc>
        <w:tc>
          <w:tcPr>
            <w:tcW w:w="3119" w:type="dxa"/>
          </w:tcPr>
          <w:p w14:paraId="681A9A99" w14:textId="6A37BC1B" w:rsidR="00696556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Working on</w:t>
            </w:r>
          </w:p>
        </w:tc>
        <w:tc>
          <w:tcPr>
            <w:tcW w:w="1843" w:type="dxa"/>
          </w:tcPr>
          <w:p w14:paraId="5FA9D18C" w14:textId="77777777" w:rsidR="00696556" w:rsidRPr="00E2323D" w:rsidRDefault="00864A8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10D8CC44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4EFAB00E" w14:textId="77777777" w:rsidTr="00864A8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5B1C0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977" w:type="dxa"/>
          </w:tcPr>
          <w:p w14:paraId="5D4E08A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4536" w:type="dxa"/>
          </w:tcPr>
          <w:p w14:paraId="48B27F11" w14:textId="77777777" w:rsidR="00864A82" w:rsidRDefault="00D06B13" w:rsidP="00D06B1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High-fidelity prototype</w:t>
            </w:r>
          </w:p>
          <w:p w14:paraId="6EBFAA4B" w14:textId="77777777" w:rsidR="00D06B13" w:rsidRDefault="00D06B13" w:rsidP="00D06B1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React app setup</w:t>
            </w:r>
          </w:p>
          <w:p w14:paraId="1F439588" w14:textId="6DD8DA2C" w:rsidR="00D06B13" w:rsidRPr="00D06B13" w:rsidRDefault="00D06B13" w:rsidP="00D06B1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Node.js and Express.js server setup</w:t>
            </w:r>
          </w:p>
        </w:tc>
        <w:tc>
          <w:tcPr>
            <w:tcW w:w="3119" w:type="dxa"/>
          </w:tcPr>
          <w:p w14:paraId="7ECC3880" w14:textId="7F7E9691" w:rsidR="00864A82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Working on</w:t>
            </w:r>
          </w:p>
        </w:tc>
        <w:tc>
          <w:tcPr>
            <w:tcW w:w="1843" w:type="dxa"/>
          </w:tcPr>
          <w:p w14:paraId="7BA08C3E" w14:textId="77777777" w:rsidR="00696556" w:rsidRPr="00E2323D" w:rsidRDefault="00864A8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59312F91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75B3B696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40F5E3" w14:textId="77777777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977" w:type="dxa"/>
          </w:tcPr>
          <w:p w14:paraId="1125AF0E" w14:textId="77777777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4536" w:type="dxa"/>
          </w:tcPr>
          <w:p w14:paraId="6DB9584B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7A7D2C8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14:paraId="2F223DD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</w:tcPr>
          <w:p w14:paraId="4FAB3241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A708391" w14:textId="77777777" w:rsidR="00E321B4" w:rsidRPr="00E2323D" w:rsidRDefault="00E321B4">
      <w:pPr>
        <w:rPr>
          <w:rFonts w:asciiTheme="majorHAnsi" w:hAnsiTheme="majorHAnsi" w:cstheme="majorHAnsi"/>
        </w:rPr>
      </w:pPr>
    </w:p>
    <w:sectPr w:rsidR="00E321B4" w:rsidRPr="00E2323D" w:rsidSect="006965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C2EB5" w14:textId="77777777" w:rsidR="004C5A03" w:rsidRDefault="004C5A03" w:rsidP="00696556">
      <w:r>
        <w:separator/>
      </w:r>
    </w:p>
  </w:endnote>
  <w:endnote w:type="continuationSeparator" w:id="0">
    <w:p w14:paraId="3DF73236" w14:textId="77777777" w:rsidR="004C5A03" w:rsidRDefault="004C5A03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E57C0" w14:textId="77777777" w:rsidR="00193B55" w:rsidRDefault="00193B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64C04F9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AA40738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1B5C12A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681BDC7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0B9F38D" w14:textId="6D386B5E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7B6A2D">
                <w:rPr>
                  <w:caps/>
                  <w:color w:val="808080" w:themeColor="background1" w:themeShade="80"/>
                  <w:sz w:val="18"/>
                  <w:szCs w:val="18"/>
                </w:rPr>
                <w:t>yvette Yang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7B6A2D">
            <w:rPr>
              <w:caps/>
              <w:color w:val="808080" w:themeColor="background1" w:themeShade="80"/>
              <w:sz w:val="18"/>
              <w:szCs w:val="18"/>
            </w:rPr>
            <w:t>2</w:t>
          </w:r>
          <w:r w:rsidR="00193B55">
            <w:rPr>
              <w:caps/>
              <w:color w:val="808080" w:themeColor="background1" w:themeShade="80"/>
              <w:sz w:val="18"/>
              <w:szCs w:val="18"/>
            </w:rPr>
            <w:t>0</w:t>
          </w:r>
          <w:r w:rsidR="007B6A2D">
            <w:rPr>
              <w:caps/>
              <w:color w:val="808080" w:themeColor="background1" w:themeShade="80"/>
              <w:sz w:val="18"/>
              <w:szCs w:val="18"/>
            </w:rPr>
            <w:t>/08/2024</w:t>
          </w:r>
        </w:p>
      </w:tc>
      <w:tc>
        <w:tcPr>
          <w:tcW w:w="4674" w:type="dxa"/>
          <w:shd w:val="clear" w:color="auto" w:fill="auto"/>
          <w:vAlign w:val="center"/>
        </w:tcPr>
        <w:p w14:paraId="38C13BB2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FE612B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588A0" w14:textId="77777777" w:rsidR="00193B55" w:rsidRDefault="00193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DA659" w14:textId="77777777" w:rsidR="004C5A03" w:rsidRDefault="004C5A03" w:rsidP="00696556">
      <w:r>
        <w:separator/>
      </w:r>
    </w:p>
  </w:footnote>
  <w:footnote w:type="continuationSeparator" w:id="0">
    <w:p w14:paraId="284166CB" w14:textId="77777777" w:rsidR="004C5A03" w:rsidRDefault="004C5A03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197EC" w14:textId="77777777" w:rsidR="00193B55" w:rsidRDefault="00193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7F2D27A7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560A6B4" w14:textId="77777777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 w:fullDate="2024-08-20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7E82054" w14:textId="32F2A9E8" w:rsidR="00704B1F" w:rsidRPr="00A74E73" w:rsidRDefault="00193B5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08/20/2024</w:t>
              </w:r>
            </w:p>
          </w:tc>
        </w:sdtContent>
      </w:sdt>
    </w:tr>
    <w:tr w:rsidR="00A74E73" w:rsidRPr="00A74E73" w14:paraId="478EF45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2573C84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7B93764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23F6AA4" w14:textId="77777777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C6465" w14:textId="77777777" w:rsidR="00193B55" w:rsidRDefault="00193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E483B"/>
    <w:multiLevelType w:val="hybridMultilevel"/>
    <w:tmpl w:val="5C24430A"/>
    <w:lvl w:ilvl="0" w:tplc="3A94CC94">
      <w:start w:val="1"/>
      <w:numFmt w:val="decimal"/>
      <w:lvlText w:val="%1."/>
      <w:lvlJc w:val="left"/>
      <w:pPr>
        <w:ind w:left="720" w:hanging="360"/>
      </w:pPr>
      <w:rPr>
        <w:rFonts w:asciiTheme="majorHAnsi" w:eastAsia="SimSun" w:hAnsiTheme="majorHAnsi" w:cstheme="maj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53794"/>
    <w:multiLevelType w:val="hybridMultilevel"/>
    <w:tmpl w:val="A8C4E8A4"/>
    <w:lvl w:ilvl="0" w:tplc="1BFC1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495A9F"/>
    <w:multiLevelType w:val="hybridMultilevel"/>
    <w:tmpl w:val="FBEE8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917"/>
    <w:multiLevelType w:val="hybridMultilevel"/>
    <w:tmpl w:val="734C9B8A"/>
    <w:lvl w:ilvl="0" w:tplc="A734E25C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B5C38"/>
    <w:multiLevelType w:val="hybridMultilevel"/>
    <w:tmpl w:val="7A441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4AB2"/>
    <w:multiLevelType w:val="hybridMultilevel"/>
    <w:tmpl w:val="847E3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15D"/>
    <w:multiLevelType w:val="hybridMultilevel"/>
    <w:tmpl w:val="105AB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D7C16"/>
    <w:multiLevelType w:val="multilevel"/>
    <w:tmpl w:val="665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82A08"/>
    <w:multiLevelType w:val="hybridMultilevel"/>
    <w:tmpl w:val="01206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347CE"/>
    <w:multiLevelType w:val="hybridMultilevel"/>
    <w:tmpl w:val="A784E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71D1C"/>
    <w:multiLevelType w:val="hybridMultilevel"/>
    <w:tmpl w:val="2D4AD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F141C"/>
    <w:multiLevelType w:val="hybridMultilevel"/>
    <w:tmpl w:val="AAFCF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2006F"/>
    <w:multiLevelType w:val="hybridMultilevel"/>
    <w:tmpl w:val="7A685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A0F29"/>
    <w:multiLevelType w:val="hybridMultilevel"/>
    <w:tmpl w:val="1284C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36BC2"/>
    <w:multiLevelType w:val="hybridMultilevel"/>
    <w:tmpl w:val="BBFE7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F639F"/>
    <w:multiLevelType w:val="hybridMultilevel"/>
    <w:tmpl w:val="595EE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9122F"/>
    <w:multiLevelType w:val="hybridMultilevel"/>
    <w:tmpl w:val="068A2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C019B"/>
    <w:multiLevelType w:val="hybridMultilevel"/>
    <w:tmpl w:val="46943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12B9"/>
    <w:multiLevelType w:val="hybridMultilevel"/>
    <w:tmpl w:val="C0541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A6655"/>
    <w:multiLevelType w:val="hybridMultilevel"/>
    <w:tmpl w:val="9DA43120"/>
    <w:lvl w:ilvl="0" w:tplc="D6C0376C">
      <w:start w:val="1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02731"/>
    <w:multiLevelType w:val="hybridMultilevel"/>
    <w:tmpl w:val="B3763A0E"/>
    <w:lvl w:ilvl="0" w:tplc="2272BA5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A0EB1"/>
    <w:multiLevelType w:val="hybridMultilevel"/>
    <w:tmpl w:val="1B840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4008D"/>
    <w:multiLevelType w:val="hybridMultilevel"/>
    <w:tmpl w:val="58F41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2773">
    <w:abstractNumId w:val="7"/>
  </w:num>
  <w:num w:numId="2" w16cid:durableId="589048736">
    <w:abstractNumId w:val="10"/>
  </w:num>
  <w:num w:numId="3" w16cid:durableId="1146581780">
    <w:abstractNumId w:val="18"/>
  </w:num>
  <w:num w:numId="4" w16cid:durableId="356925442">
    <w:abstractNumId w:val="6"/>
  </w:num>
  <w:num w:numId="5" w16cid:durableId="927346966">
    <w:abstractNumId w:val="15"/>
  </w:num>
  <w:num w:numId="6" w16cid:durableId="189030389">
    <w:abstractNumId w:val="17"/>
  </w:num>
  <w:num w:numId="7" w16cid:durableId="672145603">
    <w:abstractNumId w:val="3"/>
  </w:num>
  <w:num w:numId="8" w16cid:durableId="1211377884">
    <w:abstractNumId w:val="16"/>
  </w:num>
  <w:num w:numId="9" w16cid:durableId="1875649264">
    <w:abstractNumId w:val="14"/>
  </w:num>
  <w:num w:numId="10" w16cid:durableId="951090565">
    <w:abstractNumId w:val="13"/>
  </w:num>
  <w:num w:numId="11" w16cid:durableId="1382055000">
    <w:abstractNumId w:val="11"/>
  </w:num>
  <w:num w:numId="12" w16cid:durableId="1753819358">
    <w:abstractNumId w:val="22"/>
  </w:num>
  <w:num w:numId="13" w16cid:durableId="2025548210">
    <w:abstractNumId w:val="1"/>
  </w:num>
  <w:num w:numId="14" w16cid:durableId="1565800191">
    <w:abstractNumId w:val="2"/>
  </w:num>
  <w:num w:numId="15" w16cid:durableId="135147785">
    <w:abstractNumId w:val="12"/>
  </w:num>
  <w:num w:numId="16" w16cid:durableId="671954031">
    <w:abstractNumId w:val="5"/>
  </w:num>
  <w:num w:numId="17" w16cid:durableId="1151092032">
    <w:abstractNumId w:val="19"/>
  </w:num>
  <w:num w:numId="18" w16cid:durableId="867719500">
    <w:abstractNumId w:val="9"/>
  </w:num>
  <w:num w:numId="19" w16cid:durableId="672219070">
    <w:abstractNumId w:val="23"/>
  </w:num>
  <w:num w:numId="20" w16cid:durableId="1215696968">
    <w:abstractNumId w:val="4"/>
  </w:num>
  <w:num w:numId="21" w16cid:durableId="2033337378">
    <w:abstractNumId w:val="0"/>
  </w:num>
  <w:num w:numId="22" w16cid:durableId="1498808689">
    <w:abstractNumId w:val="20"/>
  </w:num>
  <w:num w:numId="23" w16cid:durableId="712315903">
    <w:abstractNumId w:val="21"/>
  </w:num>
  <w:num w:numId="24" w16cid:durableId="1674644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60"/>
    <w:rsid w:val="00004EC6"/>
    <w:rsid w:val="00012937"/>
    <w:rsid w:val="0006011E"/>
    <w:rsid w:val="0006138F"/>
    <w:rsid w:val="000851C3"/>
    <w:rsid w:val="0009563D"/>
    <w:rsid w:val="00104AF3"/>
    <w:rsid w:val="0011036F"/>
    <w:rsid w:val="00193B55"/>
    <w:rsid w:val="001C022C"/>
    <w:rsid w:val="001F0DC0"/>
    <w:rsid w:val="00213899"/>
    <w:rsid w:val="002E2E5A"/>
    <w:rsid w:val="003E22B0"/>
    <w:rsid w:val="00412483"/>
    <w:rsid w:val="004857AB"/>
    <w:rsid w:val="004C5A03"/>
    <w:rsid w:val="005462B1"/>
    <w:rsid w:val="0055705E"/>
    <w:rsid w:val="005A6A94"/>
    <w:rsid w:val="00607A89"/>
    <w:rsid w:val="00645FF6"/>
    <w:rsid w:val="00653825"/>
    <w:rsid w:val="00696556"/>
    <w:rsid w:val="006D0EE0"/>
    <w:rsid w:val="006D76E5"/>
    <w:rsid w:val="006E4EB5"/>
    <w:rsid w:val="00704B1F"/>
    <w:rsid w:val="007748C1"/>
    <w:rsid w:val="00782AE1"/>
    <w:rsid w:val="007B6A2D"/>
    <w:rsid w:val="008015D2"/>
    <w:rsid w:val="0085598B"/>
    <w:rsid w:val="00864A82"/>
    <w:rsid w:val="008846BF"/>
    <w:rsid w:val="009170C9"/>
    <w:rsid w:val="00A037FC"/>
    <w:rsid w:val="00A26130"/>
    <w:rsid w:val="00A74E73"/>
    <w:rsid w:val="00AA6A7F"/>
    <w:rsid w:val="00BE4D7A"/>
    <w:rsid w:val="00BF0B47"/>
    <w:rsid w:val="00BF5E9B"/>
    <w:rsid w:val="00C850A1"/>
    <w:rsid w:val="00C92E60"/>
    <w:rsid w:val="00CB3920"/>
    <w:rsid w:val="00D06B13"/>
    <w:rsid w:val="00D27BC7"/>
    <w:rsid w:val="00D438D8"/>
    <w:rsid w:val="00E2323D"/>
    <w:rsid w:val="00E321B4"/>
    <w:rsid w:val="00E3398B"/>
    <w:rsid w:val="00E869E6"/>
    <w:rsid w:val="00EC1D70"/>
    <w:rsid w:val="00ED5429"/>
    <w:rsid w:val="00EF0A9B"/>
    <w:rsid w:val="00F55DDF"/>
    <w:rsid w:val="00F867D3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6FC5"/>
  <w14:defaultImageDpi w14:val="32767"/>
  <w15:chartTrackingRefBased/>
  <w15:docId w15:val="{785829BC-DDE7-E94A-A33F-CD1BEB81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A6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9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cksontay/Desktop/2024_Template%20Meeting%20Minutes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2024_Template Meeting Minutes-1.dotx</Template>
  <TotalTime>51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yvette Yang</dc:creator>
  <cp:keywords/>
  <dc:description/>
  <cp:lastModifiedBy>Yvette Yang</cp:lastModifiedBy>
  <cp:revision>6</cp:revision>
  <dcterms:created xsi:type="dcterms:W3CDTF">2024-08-16T07:42:00Z</dcterms:created>
  <dcterms:modified xsi:type="dcterms:W3CDTF">2024-08-25T22:28:00Z</dcterms:modified>
</cp:coreProperties>
</file>